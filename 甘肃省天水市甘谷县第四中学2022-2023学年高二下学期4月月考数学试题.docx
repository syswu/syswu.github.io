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</w:pP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10401300</wp:posOffset>
            </wp:positionH>
            <wp:positionV relativeFrom="topMargin">
              <wp:posOffset>10629900</wp:posOffset>
            </wp:positionV>
            <wp:extent cx="495300" cy="482600"/>
            <wp:wrapNone/>
            <wp:docPr id="1002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8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甘谷四中</w:t>
      </w:r>
      <w:r>
        <w:rPr>
          <w:rFonts w:eastAsia="黑体"/>
          <w:b/>
          <w:bCs/>
          <w:i w:val="0"/>
          <w:iCs w:val="0"/>
          <w:color w:val="auto"/>
          <w:sz w:val="36"/>
          <w:szCs w:val="36"/>
        </w:rPr>
        <w:t>202</w:t>
      </w: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val="en-US" w:eastAsia="zh-CN"/>
        </w:rPr>
        <w:t>2—</w:t>
      </w:r>
      <w:r>
        <w:rPr>
          <w:rFonts w:eastAsia="黑体"/>
          <w:b/>
          <w:bCs/>
          <w:i w:val="0"/>
          <w:iCs w:val="0"/>
          <w:color w:val="auto"/>
          <w:sz w:val="36"/>
          <w:szCs w:val="36"/>
        </w:rPr>
        <w:t>202</w:t>
      </w: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val="en-US" w:eastAsia="zh-CN"/>
        </w:rPr>
        <w:t>3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学年第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二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学期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第一次月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考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试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高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二数学</w:t>
      </w:r>
    </w:p>
    <w:p>
      <w:pPr>
        <w:jc w:val="center"/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</w:pP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第</w:t>
      </w:r>
      <w:r>
        <w:rPr>
          <w:rFonts w:ascii="宋体" w:hAnsi="宋体" w:cs="宋体"/>
          <w:b/>
          <w:bCs/>
          <w:i w:val="0"/>
          <w:iCs w:val="0"/>
          <w:color w:val="auto"/>
          <w:sz w:val="28"/>
          <w:szCs w:val="28"/>
        </w:rPr>
        <w:t>I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卷（选择题，共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60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分）</w:t>
      </w:r>
    </w:p>
    <w:p>
      <w:pPr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一、单选题(</w:t>
      </w:r>
      <w:r>
        <w:rPr>
          <w:rFonts w:ascii="宋体" w:hAnsi="宋体" w:cs="宋体" w:hint="eastAsia"/>
          <w:b/>
          <w:sz w:val="21"/>
          <w:lang w:val="en-US" w:eastAsia="zh-CN"/>
        </w:rPr>
        <w:t>本题共8小题，每小题5分，</w:t>
      </w:r>
      <w:r>
        <w:rPr>
          <w:rFonts w:ascii="宋体" w:eastAsia="宋体" w:hAnsi="宋体" w:cs="宋体"/>
          <w:b/>
          <w:sz w:val="21"/>
        </w:rPr>
        <w:t>共</w:t>
      </w:r>
      <w:r>
        <w:rPr>
          <w:rFonts w:ascii="宋体" w:hAnsi="宋体" w:cs="宋体" w:hint="eastAsia"/>
          <w:b/>
          <w:sz w:val="21"/>
          <w:lang w:val="en-US" w:eastAsia="zh-CN"/>
        </w:rPr>
        <w:t>4</w:t>
      </w:r>
      <w:r>
        <w:rPr>
          <w:rFonts w:ascii="宋体" w:eastAsia="宋体" w:hAnsi="宋体" w:cs="宋体"/>
          <w:b/>
          <w:sz w:val="21"/>
        </w:rPr>
        <w:t>0分)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1．函数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64263fe2ca48e694c87496d61e63fb9f" style="width:43.1pt;height:13.2pt" o:oleicon="f" o:ole="" coordsize="21600,21600" o:preferrelative="t" filled="f" stroked="f">
            <v:stroke joinstyle="miter"/>
            <v:imagedata r:id="rId5" o:title="eqId64263fe2ca48e694c87496d61e63fb9f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t>，则</w:t>
      </w:r>
      <w:r>
        <w:object>
          <v:shape id="_x0000_i1026" type="#_x0000_t75" alt="eqId1756433c66dfecdc923053909302a56d" style="width:32.55pt;height:13.95pt" o:oleicon="f" o:ole="" coordsize="21600,21600" o:preferrelative="t" filled="f" stroked="f">
            <v:stroke joinstyle="miter"/>
            <v:imagedata r:id="rId7" o:title="eqId1756433c66dfecdc923053909302a56d"/>
            <o:lock v:ext="edit" aspectratio="t"/>
            <w10:anchorlock/>
          </v:shape>
          <o:OLEObject Type="Embed" ProgID="Equation.DSMT4" ShapeID="_x0000_i1026" DrawAspect="Content" ObjectID="_1468075726" r:id="rId8"/>
        </w:object>
      </w:r>
      <w:r>
        <w:t>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27" type="#_x0000_t75" alt="eqId4dac452fbb5ef6dd653e7fbbef639484" style="width:9.65pt;height:26.45pt" o:oleicon="f" o:ole="" coordsize="21600,21600" o:preferrelative="t" filled="f" stroked="f">
            <v:stroke joinstyle="miter"/>
            <v:imagedata r:id="rId9" o:title="eqId4dac452fbb5ef6dd653e7fbbef639484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tab/>
      </w:r>
      <w:r>
        <w:t>B．</w:t>
      </w:r>
      <w:r>
        <w:object>
          <v:shape id="_x0000_i1028" type="#_x0000_t75" alt="eqIdc88bfc8a54d5669a5692bfd9705d37ab" style="width:16.7pt;height:11.4pt" o:oleicon="f" o:ole="" coordsize="21600,21600" o:preferrelative="t" filled="f" stroked="f">
            <v:stroke joinstyle="miter"/>
            <v:imagedata r:id="rId11" o:title="eqIdc88bfc8a54d5669a5692bfd9705d37ab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tab/>
      </w:r>
      <w:r>
        <w:t>C．1</w:t>
      </w:r>
      <w:r>
        <w:tab/>
      </w:r>
      <w:r>
        <w:t>D．3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2．下列各式中与排列数</w:t>
      </w:r>
      <w:r>
        <w:object>
          <v:shape id="_x0000_i1029" type="#_x0000_t75" alt="eqId29317ce4e3d2950871a58871d642f1dc" style="width:14.95pt;height:16.25pt" o:oleicon="f" o:ole="" coordsize="21600,21600" o:preferrelative="t" filled="f" stroked="f">
            <v:stroke joinstyle="miter"/>
            <v:imagedata r:id="rId13" o:title="eqId29317ce4e3d2950871a58871d642f1dc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t>不相等的是（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）．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30" type="#_x0000_t75" alt="eqIddda3464e15e5756081c0ba031b03c306" style="width:38.7pt;height:31pt" o:oleicon="f" o:ole="" coordsize="21600,21600" o:preferrelative="t" filled="f" stroked="f">
            <v:stroke joinstyle="miter"/>
            <v:imagedata r:id="rId15" o:title="eqIddda3464e15e5756081c0ba031b03c306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rPr>
          <w:rFonts w:hint="eastAsia"/>
          <w:lang w:val="en-US" w:eastAsia="zh-CN"/>
        </w:rPr>
        <w:t xml:space="preserve">    </w:t>
      </w:r>
      <w:r>
        <w:t>B．</w:t>
      </w:r>
      <w:r>
        <w:object>
          <v:shape id="_x0000_i1031" type="#_x0000_t75" alt="eqId4e57113efa12ba64cddbf521c96f935f" style="width:108.2pt;height:17.5pt" o:oleicon="f" o:ole="" coordsize="21600,21600" o:preferrelative="t" filled="f" stroked="f">
            <v:stroke joinstyle="miter"/>
            <v:imagedata r:id="rId17" o:title="eqId4e57113efa12ba64cddbf521c96f935f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rPr>
          <w:rFonts w:hint="eastAsia"/>
          <w:lang w:val="en-US" w:eastAsia="zh-CN"/>
        </w:rPr>
        <w:t xml:space="preserve">     </w:t>
      </w:r>
      <w:r>
        <w:t>C．</w:t>
      </w:r>
      <w:r>
        <w:object>
          <v:shape id="_x0000_i1032" type="#_x0000_t75" alt="eqIddf849a7d14f2c1c58a562a7cee1c440c" style="width:43.1pt;height:27.15pt" o:oleicon="f" o:ole="" coordsize="21600,21600" o:preferrelative="t" filled="f" stroked="f">
            <v:stroke joinstyle="miter"/>
            <v:imagedata r:id="rId19" o:title="eqIddf849a7d14f2c1c58a562a7cee1c440c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  <w:r>
        <w:rPr>
          <w:rFonts w:hint="eastAsia"/>
          <w:lang w:val="en-US" w:eastAsia="zh-CN"/>
        </w:rPr>
        <w:t xml:space="preserve">    </w:t>
      </w:r>
      <w:r>
        <w:t>D．</w:t>
      </w:r>
      <w:r>
        <w:object>
          <v:shape id="_x0000_i1033" type="#_x0000_t75" alt="eqIddef5ce729fdf6d3647f4bbcee8902981" style="width:29pt;height:16.5pt" o:oleicon="f" o:ole="" coordsize="21600,21600" o:preferrelative="t" filled="f" stroked="f">
            <v:stroke joinstyle="miter"/>
            <v:imagedata r:id="rId21" o:title="eqIddef5ce729fdf6d3647f4bbcee8902981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3．若</w:t>
      </w:r>
      <w:r>
        <w:object>
          <v:shape id="_x0000_i1034" type="#_x0000_t75" alt="eqIdb60038f37edbd055a4d9e9a16db0e983" style="width:278.95pt;height:19.45pt" o:oleicon="f" o:ole="" coordsize="21600,21600" o:preferrelative="t" filled="f" stroked="f">
            <v:stroke joinstyle="miter"/>
            <v:imagedata r:id="rId23" o:title="eqIdb60038f37edbd055a4d9e9a16db0e983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t>，则</w:t>
      </w:r>
      <w:r>
        <w:object>
          <v:shape id="_x0000_i1035" type="#_x0000_t75" alt="eqId380bbacf854e30e2e747fc286d2b9997" style="width:17.55pt;height:9.8pt" o:oleicon="f" o:ole="" coordsize="21600,21600" o:preferrelative="t" filled="f" stroked="f">
            <v:stroke joinstyle="miter"/>
            <v:imagedata r:id="rId25" o:title="eqId380bbacf854e30e2e747fc286d2b9997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t xml:space="preserve"> 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36" type="#_x0000_t75" alt="eqIdacbc6a613224461ade69362d46550474" style="width:12.25pt;height:10.75pt" o:oleicon="f" o:ole="" coordsize="21600,21600" o:preferrelative="t" filled="f" stroked="f">
            <v:stroke joinstyle="miter"/>
            <v:imagedata r:id="rId27" o:title="eqIdacbc6a613224461ade69362d46550474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tab/>
      </w:r>
      <w:r>
        <w:t>B．0</w:t>
      </w:r>
      <w:r>
        <w:tab/>
      </w:r>
      <w:r>
        <w:t>C．1</w:t>
      </w:r>
      <w:r>
        <w:tab/>
      </w:r>
      <w:r>
        <w:t>D．2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4．没有一个冬天不可逾越，没有一个春天不会来临．某街道疫情防控小组选派7名工作人员到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三个小区进行调研活动，每个小区至少去1人，恰有两个小区所派人数相同，则不同的安排方式共有（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A．1176</w:t>
      </w:r>
      <w:r>
        <w:tab/>
      </w:r>
      <w:r>
        <w:t>B．2352</w:t>
      </w:r>
      <w:r>
        <w:tab/>
      </w:r>
      <w:r>
        <w:t>C．1722</w:t>
      </w:r>
      <w:r>
        <w:tab/>
      </w:r>
      <w:r>
        <w:t>D．1302</w:t>
      </w:r>
    </w:p>
    <w:p>
      <w:pPr>
        <w:shd w:val="clear" w:color="auto" w:fill="auto"/>
        <w:spacing w:line="360" w:lineRule="auto"/>
        <w:jc w:val="left"/>
        <w:textAlignment w:val="center"/>
      </w:pPr>
      <w:r>
        <w:t>5．曲线</w:t>
      </w:r>
      <w:r>
        <w:object>
          <v:shape id="_x0000_i1037" type="#_x0000_t75" alt="eqId3e0bfa5426a9e0c7d496c6cdc737808b" style="width:36.05pt;height:21.75pt" o:oleicon="f" o:ole="" coordsize="21600,21600" o:preferrelative="t" filled="f" stroked="f">
            <v:stroke joinstyle="miter"/>
            <v:imagedata r:id="rId29" o:title="eqId3e0bfa5426a9e0c7d496c6cdc737808b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t>在点</w:t>
      </w:r>
      <w:r>
        <w:object>
          <v:shape id="_x0000_i1038" type="#_x0000_t75" alt="eqIdb86022205a7487439dd8d0897cd3bf19" style="width:25.5pt;height:17.35pt" o:oleicon="f" o:ole="" coordsize="21600,21600" o:preferrelative="t" filled="f" stroked="f">
            <v:stroke joinstyle="miter"/>
            <v:imagedata r:id="rId31" o:title="eqIdb86022205a7487439dd8d0897cd3bf19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  <w:r>
        <w:t>处的切线与坐标轴围成的三角形的面积为（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39" type="#_x0000_t75" alt="eqId4b7f27ebcef70a3ebbbe8d2e53ea0896" style="width:14.05pt;height:12.6pt" o:oleicon="f" o:ole="" coordsize="21600,21600" o:preferrelative="t" filled="f" stroked="f">
            <v:stroke joinstyle="miter"/>
            <v:imagedata r:id="rId33" o:title="eqId4b7f27ebcef70a3ebbbe8d2e53ea0896"/>
            <o:lock v:ext="edit" aspectratio="t"/>
            <w10:anchorlock/>
          </v:shape>
          <o:OLEObject Type="Embed" ProgID="Equation.DSMT4" ShapeID="_x0000_i1039" DrawAspect="Content" ObjectID="_1468075739" r:id="rId34"/>
        </w:object>
      </w:r>
      <w:r>
        <w:tab/>
      </w:r>
      <w:r>
        <w:t>B．</w:t>
      </w:r>
      <w:r>
        <w:object>
          <v:shape id="_x0000_i1040" type="#_x0000_t75" alt="eqId8c748e40ba21ac5063d3bccaa57ef278" style="width:11.4pt;height:11.4pt" o:oleicon="f" o:ole="" coordsize="21600,21600" o:preferrelative="t" filled="f" stroked="f">
            <v:stroke joinstyle="miter"/>
            <v:imagedata r:id="rId35" o:title="eqId8c748e40ba21ac5063d3bccaa57ef278"/>
            <o:lock v:ext="edit" aspectratio="t"/>
            <w10:anchorlock/>
          </v:shape>
          <o:OLEObject Type="Embed" ProgID="Equation.DSMT4" ShapeID="_x0000_i1040" DrawAspect="Content" ObjectID="_1468075740" r:id="rId36"/>
        </w:object>
      </w:r>
      <w:r>
        <w:tab/>
      </w:r>
      <w:r>
        <w:t>C．</w:t>
      </w:r>
      <w:r>
        <w:object>
          <v:shape id="_x0000_i1041" type="#_x0000_t75" alt="eqId8da45c443af7994a26ffa9d8894e7262" style="width:12.3pt;height:11.45pt" o:oleicon="f" o:ole="" coordsize="21600,21600" o:preferrelative="t" filled="f" stroked="f">
            <v:stroke joinstyle="miter"/>
            <v:imagedata r:id="rId37" o:title="eqId8da45c443af7994a26ffa9d8894e7262"/>
            <o:lock v:ext="edit" aspectratio="t"/>
            <w10:anchorlock/>
          </v:shape>
          <o:OLEObject Type="Embed" ProgID="Equation.DSMT4" ShapeID="_x0000_i1041" DrawAspect="Content" ObjectID="_1468075741" r:id="rId38"/>
        </w:object>
      </w:r>
      <w:r>
        <w:tab/>
      </w:r>
      <w:r>
        <w:t>D．</w:t>
      </w:r>
      <w:r>
        <w:object>
          <v:shape id="_x0000_i1042" type="#_x0000_t75" alt="eqIdcd3304e23f3b0f9569c4140ca89b6498" style="width:7.9pt;height:12.35pt" o:oleicon="f" o:ole="" coordsize="21600,21600" o:preferrelative="t" filled="f" stroked="f">
            <v:stroke joinstyle="miter"/>
            <v:imagedata r:id="rId39" o:title="eqIdcd3304e23f3b0f9569c4140ca89b6498"/>
            <o:lock v:ext="edit" aspectratio="t"/>
            <w10:anchorlock/>
          </v:shape>
          <o:OLEObject Type="Embed" ProgID="Equation.DSMT4" ShapeID="_x0000_i1042" DrawAspect="Content" ObjectID="_1468075742" r:id="rId4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6．函数</w:t>
      </w:r>
      <w:r>
        <w:object>
          <v:shape id="_x0000_i1043" type="#_x0000_t75" alt="eqId0b1c079afd1b058adc67a50f48f3d466" style="width:44.85pt;height:17.8pt" o:oleicon="f" o:ole="" coordsize="21600,21600" o:preferrelative="t" filled="f" stroked="f">
            <v:stroke joinstyle="miter"/>
            <v:imagedata r:id="rId41" o:title="eqId0b1c079afd1b058adc67a50f48f3d466"/>
            <o:lock v:ext="edit" aspectratio="t"/>
            <w10:anchorlock/>
          </v:shape>
          <o:OLEObject Type="Embed" ProgID="Equation.DSMT4" ShapeID="_x0000_i1043" DrawAspect="Content" ObjectID="_1468075743" r:id="rId42"/>
        </w:object>
      </w:r>
      <w:r>
        <w:t>在区间</w:t>
      </w:r>
      <w:r>
        <w:object>
          <v:shape id="_x0000_i1044" type="#_x0000_t75" alt="eqIdeb87c830a03204a5b783ad4c2ba49c4e" style="width:24.65pt;height:17.95pt" o:oleicon="f" o:ole="" coordsize="21600,21600" o:preferrelative="t" filled="f" stroked="f">
            <v:stroke joinstyle="miter"/>
            <v:imagedata r:id="rId43" o:title="eqIdeb87c830a03204a5b783ad4c2ba49c4e"/>
            <o:lock v:ext="edit" aspectratio="t"/>
            <w10:anchorlock/>
          </v:shape>
          <o:OLEObject Type="Embed" ProgID="Equation.DSMT4" ShapeID="_x0000_i1044" DrawAspect="Content" ObjectID="_1468075744" r:id="rId44"/>
        </w:object>
      </w:r>
      <w:r>
        <w:t>上的平均变化率等于（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45" type="#_x0000_t75" alt="eqIdf89eef3148f2d4d09379767b4af69132" style="width:10.55pt;height:21.1pt" o:oleicon="f" o:ole="" coordsize="21600,21600" o:preferrelative="t" filled="f" stroked="f">
            <v:stroke joinstyle="miter"/>
            <v:imagedata r:id="rId45" o:title="eqIdf89eef3148f2d4d09379767b4af69132"/>
            <o:lock v:ext="edit" aspectratio="t"/>
            <w10:anchorlock/>
          </v:shape>
          <o:OLEObject Type="Embed" ProgID="Equation.DSMT4" ShapeID="_x0000_i1045" DrawAspect="Content" ObjectID="_1468075745" r:id="rId46"/>
        </w:object>
      </w:r>
      <w:r>
        <w:tab/>
      </w:r>
      <w:r>
        <w:t>B．1</w:t>
      </w:r>
      <w:r>
        <w:tab/>
      </w:r>
      <w:r>
        <w:t>C．2</w:t>
      </w:r>
      <w:r>
        <w:tab/>
      </w:r>
      <w:r>
        <w:t>D．</w:t>
      </w:r>
      <w:r>
        <w:object>
          <v:shape id="_x0000_i1046" type="#_x0000_t75" alt="eqIda4b8503f4706b8321e4e79a87eadea84" style="width:10.55pt;height:27.25pt" o:oleicon="f" o:ole="" coordsize="21600,21600" o:preferrelative="t" filled="f" stroked="f">
            <v:stroke joinstyle="miter"/>
            <v:imagedata r:id="rId47" o:title="eqIda4b8503f4706b8321e4e79a87eadea84"/>
            <o:lock v:ext="edit" aspectratio="t"/>
            <w10:anchorlock/>
          </v:shape>
          <o:OLEObject Type="Embed" ProgID="Equation.DSMT4" ShapeID="_x0000_i1046" DrawAspect="Content" ObjectID="_1468075746" r:id="rId4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7．在含有3件次品的50件产品中，任取2件，则至少取到1件次品的不同方法数共有（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47" type="#_x0000_t75" alt="eqId9641aa61bab4e934b6ecf6b63c70a05e" style="width:26.35pt;height:16.45pt" o:oleicon="f" o:ole="" coordsize="21600,21600" o:preferrelative="t" filled="f" stroked="f">
            <v:stroke joinstyle="miter"/>
            <v:imagedata r:id="rId49" o:title="eqId9641aa61bab4e934b6ecf6b63c70a05e"/>
            <o:lock v:ext="edit" aspectratio="t"/>
            <w10:anchorlock/>
          </v:shape>
          <o:OLEObject Type="Embed" ProgID="Equation.DSMT4" ShapeID="_x0000_i1047" DrawAspect="Content" ObjectID="_1468075747" r:id="rId50"/>
        </w:object>
      </w:r>
      <w:r>
        <w:tab/>
      </w:r>
      <w:r>
        <w:t>B．</w:t>
      </w:r>
      <w:r>
        <w:object>
          <v:shape id="_x0000_i1048" type="#_x0000_t75" alt="eqId4569de5644f4aebe6bd79eddf784fcc7" style="width:27.25pt;height:16.6pt" o:oleicon="f" o:ole="" coordsize="21600,21600" o:preferrelative="t" filled="f" stroked="f">
            <v:stroke joinstyle="miter"/>
            <v:imagedata r:id="rId51" o:title="eqId4569de5644f4aebe6bd79eddf784fcc7"/>
            <o:lock v:ext="edit" aspectratio="t"/>
            <w10:anchorlock/>
          </v:shape>
          <o:OLEObject Type="Embed" ProgID="Equation.DSMT4" ShapeID="_x0000_i1048" DrawAspect="Content" ObjectID="_1468075748" r:id="rId52"/>
        </w:object>
      </w:r>
      <w:r>
        <w:tab/>
      </w:r>
      <w:r>
        <w:t>C．</w:t>
      </w:r>
      <w:r>
        <w:object>
          <v:shape id="_x0000_i1049" type="#_x0000_t75" alt="eqIdaf7759025f0436bf61c555cc58cd2a3c" style="width:26.35pt;height:16.7pt" o:oleicon="f" o:ole="" coordsize="21600,21600" o:preferrelative="t" filled="f" stroked="f">
            <v:stroke joinstyle="miter"/>
            <v:imagedata r:id="rId53" o:title="eqIdaf7759025f0436bf61c555cc58cd2a3c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tab/>
      </w:r>
      <w:r>
        <w:t>D．</w:t>
      </w:r>
      <w:r>
        <w:object>
          <v:shape id="_x0000_i1050" type="#_x0000_t75" alt="eqId9641aa61bab4e934b6ecf6b63c70a05e" style="width:26.35pt;height:16.45pt" o:oleicon="f" o:ole="" coordsize="21600,21600" o:preferrelative="t" filled="f" stroked="f">
            <v:stroke joinstyle="miter"/>
            <v:imagedata r:id="rId49" o:title="eqId9641aa61bab4e934b6ecf6b63c70a05e"/>
            <o:lock v:ext="edit" aspectratio="t"/>
            <w10:anchorlock/>
          </v:shape>
          <o:OLEObject Type="Embed" ProgID="Equation.DSMT4" ShapeID="_x0000_i1050" DrawAspect="Content" ObjectID="_1468075750" r:id="rId55"/>
        </w:object>
      </w:r>
      <w:r>
        <w:t>+</w:t>
      </w:r>
      <w:r>
        <w:object>
          <v:shape id="_x0000_i1051" type="#_x0000_t75" alt="eqId4569de5644f4aebe6bd79eddf784fcc7" style="width:27.25pt;height:16.6pt" o:oleicon="f" o:ole="" coordsize="21600,21600" o:preferrelative="t" filled="f" stroked="f">
            <v:stroke joinstyle="miter"/>
            <v:imagedata r:id="rId51" o:title="eqId4569de5644f4aebe6bd79eddf784fcc7"/>
            <o:lock v:ext="edit" aspectratio="t"/>
            <w10:anchorlock/>
          </v:shape>
          <o:OLEObject Type="Embed" ProgID="Equation.DSMT4" ShapeID="_x0000_i1051" DrawAspect="Content" ObjectID="_1468075751" r:id="rId5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8．用数字0,1,2,3,4,5组成没有重复数字的五位数，其中比40000大的偶数共有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A．144个</w:t>
      </w:r>
      <w:r>
        <w:tab/>
      </w:r>
      <w:r>
        <w:t>B．120个</w:t>
      </w:r>
      <w:r>
        <w:tab/>
      </w:r>
      <w:r>
        <w:t>C．96个</w:t>
      </w:r>
      <w:r>
        <w:tab/>
      </w:r>
      <w:r>
        <w:t>D．72个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二、多选题(</w:t>
      </w:r>
      <w:r>
        <w:rPr>
          <w:rFonts w:ascii="宋体" w:hAnsi="宋体" w:cs="宋体" w:hint="eastAsia"/>
          <w:b/>
          <w:sz w:val="21"/>
          <w:lang w:val="en-US" w:eastAsia="zh-CN"/>
        </w:rPr>
        <w:t>在每小题给出的选项中，有多项符合题目要求，全部选对得5分，部分选对得2分，有选错的得0分</w:t>
      </w:r>
      <w:r>
        <w:t>．</w:t>
      </w:r>
      <w:r>
        <w:rPr>
          <w:b/>
          <w:sz w:val="22"/>
        </w:rPr>
        <w:t>共</w:t>
      </w:r>
      <w:r>
        <w:rPr>
          <w:rFonts w:hint="eastAsia"/>
          <w:b/>
          <w:sz w:val="22"/>
          <w:lang w:val="en-US" w:eastAsia="zh-CN"/>
        </w:rPr>
        <w:t>20</w:t>
      </w:r>
      <w:r>
        <w:rPr>
          <w:rFonts w:ascii="宋体" w:eastAsia="宋体" w:hAnsi="宋体" w:cs="宋体"/>
          <w:b/>
          <w:sz w:val="21"/>
        </w:rPr>
        <w:t>分)</w:t>
      </w:r>
    </w:p>
    <w:p>
      <w:pPr>
        <w:shd w:val="clear" w:color="auto" w:fill="auto"/>
        <w:spacing w:line="360" w:lineRule="auto"/>
        <w:jc w:val="left"/>
        <w:textAlignment w:val="center"/>
      </w:pPr>
      <w:r>
        <w:t>9．下列函数求导运算正确的是（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52" type="#_x0000_t75" alt="eqIdf28dc607a2b2f10076af8aa4805b0a3d" style="width:68.6pt;height:23.75pt" o:oleicon="f" o:ole="" coordsize="21600,21600" o:preferrelative="t" filled="f" stroked="f">
            <v:stroke joinstyle="miter"/>
            <v:imagedata r:id="rId57" o:title="eqIdf28dc607a2b2f10076af8aa4805b0a3d"/>
            <o:lock v:ext="edit" aspectratio="t"/>
            <w10:anchorlock/>
          </v:shape>
          <o:OLEObject Type="Embed" ProgID="Equation.DSMT4" ShapeID="_x0000_i1052" DrawAspect="Content" ObjectID="_1468075752" r:id="rId58"/>
        </w:object>
      </w:r>
      <w:r>
        <w:tab/>
      </w:r>
      <w:r>
        <w:t>B．</w:t>
      </w:r>
      <w:r>
        <w:object>
          <v:shape id="_x0000_i1053" type="#_x0000_t75" alt="eqId2d97034a5110d35bfe53f32682d64cc4" style="width:73pt;height:27.25pt" o:oleicon="f" o:ole="" coordsize="21600,21600" o:preferrelative="t" filled="f" stroked="f">
            <v:stroke joinstyle="miter"/>
            <v:imagedata r:id="rId59" o:title="eqId2d97034a5110d35bfe53f32682d64cc4"/>
            <o:lock v:ext="edit" aspectratio="t"/>
            <w10:anchorlock/>
          </v:shape>
          <o:OLEObject Type="Embed" ProgID="Equation.DSMT4" ShapeID="_x0000_i1053" DrawAspect="Content" ObjectID="_1468075753" r:id="rId60"/>
        </w:objec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C．</w:t>
      </w:r>
      <w:r>
        <w:object>
          <v:shape id="_x0000_i1054" type="#_x0000_t75" alt="eqId0c5d1865cb9419bc3450a6e2f7e231e3" style="width:58.9pt;height:31.1pt" o:oleicon="f" o:ole="" coordsize="21600,21600" o:preferrelative="t" filled="f" stroked="f">
            <v:stroke joinstyle="miter"/>
            <v:imagedata r:id="rId61" o:title="eqId0c5d1865cb9419bc3450a6e2f7e231e3"/>
            <o:lock v:ext="edit" aspectratio="t"/>
            <w10:anchorlock/>
          </v:shape>
          <o:OLEObject Type="Embed" ProgID="Equation.DSMT4" ShapeID="_x0000_i1054" DrawAspect="Content" ObjectID="_1468075754" r:id="rId62"/>
        </w:object>
      </w:r>
      <w:r>
        <w:tab/>
      </w:r>
      <w:r>
        <w:t>D．</w:t>
      </w:r>
      <w:r>
        <w:object>
          <v:shape id="_x0000_i1055" type="#_x0000_t75" alt="eqId73229f422d8fab449bf55d509cc123e4" style="width:51.9pt;height:34.05pt" o:oleicon="f" o:ole="" coordsize="21600,21600" o:preferrelative="t" filled="f" stroked="f">
            <v:stroke joinstyle="miter"/>
            <v:imagedata r:id="rId63" o:title="eqId73229f422d8fab449bf55d509cc123e4"/>
            <o:lock v:ext="edit" aspectratio="t"/>
            <w10:anchorlock/>
          </v:shape>
          <o:OLEObject Type="Embed" ProgID="Equation.DSMT4" ShapeID="_x0000_i1055" DrawAspect="Content" ObjectID="_1468075755" r:id="rId6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10．若</w:t>
      </w:r>
      <w:r>
        <w:object>
          <v:shape id="_x0000_i1056" type="#_x0000_t75" alt="eqId4a508a22027a35f37a114374977eacc2" style="width:45.7pt;height:16.55pt" o:oleicon="f" o:ole="" coordsize="21600,21600" o:preferrelative="t" filled="f" stroked="f">
            <v:stroke joinstyle="miter"/>
            <v:imagedata r:id="rId65" o:title="eqId4a508a22027a35f37a114374977eacc2"/>
            <o:lock v:ext="edit" aspectratio="t"/>
            <w10:anchorlock/>
          </v:shape>
          <o:OLEObject Type="Embed" ProgID="Equation.DSMT4" ShapeID="_x0000_i1056" DrawAspect="Content" ObjectID="_1468075756" r:id="rId66"/>
        </w:object>
      </w:r>
      <w:r>
        <w:t>，则正整数</w:t>
      </w:r>
      <w:r>
        <w:rPr>
          <w:rFonts w:ascii="Times New Roman" w:eastAsia="Times New Roman" w:hAnsi="Times New Roman" w:cs="Times New Roman"/>
          <w:i/>
        </w:rPr>
        <w:t>x</w:t>
      </w:r>
      <w:r>
        <w:t>的值是（　　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210" w:firstLineChars="100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  <w:r>
        <w:tab/>
      </w:r>
      <w:r>
        <w:t>D．4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11．设</w:t>
      </w:r>
      <w:r>
        <w:object>
          <v:shape id="_x0000_i1057" type="#_x0000_t75" alt="eqId2c94bb12cee76221e13f9ef955b0aab1" style="width:8.75pt;height:12.7pt" o:oleicon="f" o:ole="" coordsize="21600,21600" o:preferrelative="t" filled="f" stroked="f">
            <v:stroke joinstyle="miter"/>
            <v:imagedata r:id="rId67" o:title="eqId2c94bb12cee76221e13f9ef955b0aab1"/>
            <o:lock v:ext="edit" aspectratio="t"/>
            <w10:anchorlock/>
          </v:shape>
          <o:OLEObject Type="Embed" ProgID="Equation.DSMT4" ShapeID="_x0000_i1057" DrawAspect="Content" ObjectID="_1468075757" r:id="rId68"/>
        </w:object>
      </w:r>
      <w:r>
        <w:t>为实数，则直线</w:t>
      </w:r>
      <w:r>
        <w:object>
          <v:shape id="_x0000_i1058" type="#_x0000_t75" alt="eqIdbebb3b7f47e0decd48e64cb32aaa5903" style="width:45.75pt;height:14.25pt" o:oleicon="f" o:ole="" coordsize="21600,21600" o:preferrelative="t" filled="f" stroked="f">
            <v:stroke joinstyle="miter"/>
            <v:imagedata r:id="rId69" o:title="eqIdbebb3b7f47e0decd48e64cb32aaa5903"/>
            <o:lock v:ext="edit" aspectratio="t"/>
            <w10:anchorlock/>
          </v:shape>
          <o:OLEObject Type="Embed" ProgID="Equation.DSMT4" ShapeID="_x0000_i1058" DrawAspect="Content" ObjectID="_1468075758" r:id="rId70"/>
        </w:object>
      </w:r>
      <w:r>
        <w:t>能作为下列函数图象的切线的有（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A．</w:t>
      </w:r>
      <w:r>
        <w:object>
          <v:shape id="_x0000_i1059" type="#_x0000_t75" alt="eqId77c9320d009a17deba67f208c7d8be8c" style="width:43.1pt;height:27.2pt" o:oleicon="f" o:ole="" coordsize="21600,21600" o:preferrelative="t" filled="f" stroked="f">
            <v:stroke joinstyle="miter"/>
            <v:imagedata r:id="rId71" o:title="eqId77c9320d009a17deba67f208c7d8be8c"/>
            <o:lock v:ext="edit" aspectratio="t"/>
            <w10:anchorlock/>
          </v:shape>
          <o:OLEObject Type="Embed" ProgID="Equation.DSMT4" ShapeID="_x0000_i1059" DrawAspect="Content" ObjectID="_1468075759" r:id="rId72"/>
        </w:object>
      </w:r>
      <w:r>
        <w:tab/>
      </w:r>
      <w:r>
        <w:t>B．</w:t>
      </w:r>
      <w:r>
        <w:object>
          <v:shape id="_x0000_i1060" type="#_x0000_t75" alt="eqId93eb7f6b803ac8e1e3b9def53134f966" style="width:44.85pt;height:17.8pt" o:oleicon="f" o:ole="" coordsize="21600,21600" o:preferrelative="t" filled="f" stroked="f">
            <v:stroke joinstyle="miter"/>
            <v:imagedata r:id="rId73" o:title="eqId93eb7f6b803ac8e1e3b9def53134f966"/>
            <o:lock v:ext="edit" aspectratio="t"/>
            <w10:anchorlock/>
          </v:shape>
          <o:OLEObject Type="Embed" ProgID="Equation.DSMT4" ShapeID="_x0000_i1060" DrawAspect="Content" ObjectID="_1468075760" r:id="rId74"/>
        </w:objec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C．</w:t>
      </w:r>
      <w:r>
        <w:object>
          <v:shape id="_x0000_i1061" type="#_x0000_t75" alt="eqId6ff6838d84b68c6f0d3b93b196d9b08d" style="width:43.95pt;height:17.7pt" o:oleicon="f" o:ole="" coordsize="21600,21600" o:preferrelative="t" filled="f" stroked="f">
            <v:stroke joinstyle="miter"/>
            <v:imagedata r:id="rId75" o:title="eqId6ff6838d84b68c6f0d3b93b196d9b08d"/>
            <o:lock v:ext="edit" aspectratio="t"/>
            <w10:anchorlock/>
          </v:shape>
          <o:OLEObject Type="Embed" ProgID="Equation.DSMT4" ShapeID="_x0000_i1061" DrawAspect="Content" ObjectID="_1468075761" r:id="rId76"/>
        </w:object>
      </w:r>
      <w:r>
        <w:tab/>
      </w:r>
      <w:r>
        <w:t>D．</w:t>
      </w:r>
      <w:r>
        <w:object>
          <v:shape id="_x0000_i1062" type="#_x0000_t75" alt="eqIdb1044dcf4fba551e1b7fbfeb895ea08c" style="width:52.75pt;height:20pt" o:oleicon="f" o:ole="" coordsize="21600,21600" o:preferrelative="t" filled="f" stroked="f">
            <v:stroke joinstyle="miter"/>
            <v:imagedata r:id="rId77" o:title="eqIdb1044dcf4fba551e1b7fbfeb895ea08c"/>
            <o:lock v:ext="edit" aspectratio="t"/>
            <w10:anchorlock/>
          </v:shape>
          <o:OLEObject Type="Embed" ProgID="Equation.DSMT4" ShapeID="_x0000_i1062" DrawAspect="Content" ObjectID="_1468075762" r:id="rId7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12．</w:t>
      </w:r>
      <w:r>
        <w:object>
          <v:shape id="_x0000_i1063" type="#_x0000_t75" alt="eqId9b5aaba6e04ffdd61cecf5fb2e4a888d" style="width:58.9pt;height:17.85pt" o:oleicon="f" o:ole="" coordsize="21600,21600" o:preferrelative="t" filled="f" stroked="f">
            <v:stroke joinstyle="miter"/>
            <v:imagedata r:id="rId79" o:title="eqId9b5aaba6e04ffdd61cecf5fb2e4a888d"/>
            <o:lock v:ext="edit" aspectratio="t"/>
            <w10:anchorlock/>
          </v:shape>
          <o:OLEObject Type="Embed" ProgID="Equation.DSMT4" ShapeID="_x0000_i1063" DrawAspect="Content" ObjectID="_1468075763" r:id="rId80"/>
        </w:object>
      </w:r>
      <w:r>
        <w:t>的展开式中（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A．常数项为1</w:t>
      </w:r>
      <w:r>
        <w:tab/>
      </w:r>
      <w:r>
        <w:t>B．</w:t>
      </w:r>
      <w:r>
        <w:object>
          <v:shape id="_x0000_i1064" type="#_x0000_t75" alt="eqId9b0a89e3c30f6e4d4c5db4378b05d987" style="width:12.3pt;height:14.4pt" o:oleicon="f" o:ole="" coordsize="21600,21600" o:preferrelative="t" filled="f" stroked="f">
            <v:stroke joinstyle="miter"/>
            <v:imagedata r:id="rId81" o:title="eqId9b0a89e3c30f6e4d4c5db4378b05d987"/>
            <o:lock v:ext="edit" aspectratio="t"/>
            <w10:anchorlock/>
          </v:shape>
          <o:OLEObject Type="Embed" ProgID="Equation.DSMT4" ShapeID="_x0000_i1064" DrawAspect="Content" ObjectID="_1468075764" r:id="rId82"/>
        </w:object>
      </w:r>
      <w:r>
        <w:t>的系数为</w:t>
      </w:r>
      <w:r>
        <w:object>
          <v:shape id="_x0000_i1065" type="#_x0000_t75" alt="eqIdd13ce3ebd1112220c639562739f1f9d1" style="width:14.05pt;height:12.7pt" o:oleicon="f" o:ole="" coordsize="21600,21600" o:preferrelative="t" filled="f" stroked="f">
            <v:stroke joinstyle="miter"/>
            <v:imagedata r:id="rId83" o:title="eqIdd13ce3ebd1112220c639562739f1f9d1"/>
            <o:lock v:ext="edit" aspectratio="t"/>
            <w10:anchorlock/>
          </v:shape>
          <o:OLEObject Type="Embed" ProgID="Equation.DSMT4" ShapeID="_x0000_i1065" DrawAspect="Content" ObjectID="_1468075765" r:id="rId84"/>
        </w:object>
      </w:r>
    </w:p>
    <w:p>
      <w:pPr>
        <w:shd w:val="clear" w:color="auto" w:fill="auto"/>
        <w:tabs>
          <w:tab w:val="left" w:pos="4156"/>
        </w:tabs>
        <w:spacing w:line="360" w:lineRule="auto"/>
        <w:ind w:firstLine="210" w:firstLineChars="100"/>
        <w:jc w:val="left"/>
        <w:textAlignment w:val="center"/>
      </w:pPr>
      <w:r>
        <w:t>C．</w:t>
      </w:r>
      <w:r>
        <w:object>
          <v:shape id="_x0000_i1066" type="#_x0000_t75" alt="eqIdd800f03de80068a1172beac3a2c75587" style="width:10.55pt;height:13.55pt" o:oleicon="f" o:ole="" coordsize="21600,21600" o:preferrelative="t" filled="f" stroked="f">
            <v:stroke joinstyle="miter"/>
            <v:imagedata r:id="rId85" o:title="eqIdd800f03de80068a1172beac3a2c75587"/>
            <o:lock v:ext="edit" aspectratio="t"/>
            <w10:anchorlock/>
          </v:shape>
          <o:OLEObject Type="Embed" ProgID="Equation.DSMT4" ShapeID="_x0000_i1066" DrawAspect="Content" ObjectID="_1468075766" r:id="rId86"/>
        </w:object>
      </w:r>
      <w:r>
        <w:t>的系数为0</w:t>
      </w:r>
      <w:r>
        <w:tab/>
      </w:r>
      <w:r>
        <w:t>D．各项的系数之和为零</w: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textAlignment w:val="center"/>
        <w:rPr>
          <w:rFonts w:ascii="宋体" w:eastAsia="宋体" w:hAnsi="宋体" w:cs="宋体"/>
          <w:b w:val="0"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第II卷（非选择题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，共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90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分</w:t>
      </w:r>
      <w:r>
        <w:rPr>
          <w:rFonts w:ascii="宋体" w:eastAsia="宋体" w:hAnsi="宋体" w:cs="宋体"/>
          <w:b/>
          <w:sz w:val="28"/>
          <w:szCs w:val="28"/>
        </w:rP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三、填空题(</w:t>
      </w:r>
      <w:r>
        <w:rPr>
          <w:rFonts w:hint="eastAsia"/>
          <w:b/>
          <w:lang w:val="en-US" w:eastAsia="zh-CN"/>
        </w:rPr>
        <w:t>每空5分，</w:t>
      </w:r>
      <w:r>
        <w:rPr>
          <w:b/>
          <w:sz w:val="22"/>
        </w:rPr>
        <w:t>共2</w:t>
      </w:r>
      <w:r>
        <w:rPr>
          <w:rFonts w:eastAsia="宋体" w:hint="eastAsia"/>
          <w:b/>
          <w:sz w:val="22"/>
          <w:lang w:val="en-US" w:eastAsia="zh-CN"/>
        </w:rPr>
        <w:t>0</w:t>
      </w:r>
      <w:r>
        <w:rPr>
          <w:b/>
          <w:sz w:val="22"/>
        </w:rPr>
        <w:t>分)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13．曲线</w:t>
      </w:r>
      <w:r>
        <w:object>
          <v:shape id="_x0000_i1067" type="#_x0000_t75" alt="eqId7698ad4e778b11f4e0c2f2b3af7e5516" style="width:42.2pt;height:13.85pt" o:oleicon="f" o:ole="" coordsize="21600,21600" o:preferrelative="t" filled="f" stroked="f">
            <v:stroke joinstyle="miter"/>
            <v:imagedata r:id="rId87" o:title="eqId7698ad4e778b11f4e0c2f2b3af7e5516"/>
            <o:lock v:ext="edit" aspectratio="t"/>
            <w10:anchorlock/>
          </v:shape>
          <o:OLEObject Type="Embed" ProgID="Equation.DSMT4" ShapeID="_x0000_i1067" DrawAspect="Content" ObjectID="_1468075767" r:id="rId88"/>
        </w:object>
      </w:r>
      <w:r>
        <w:t>在点</w:t>
      </w:r>
      <w:r>
        <w:object>
          <v:shape id="_x0000_i1068" type="#_x0000_t75" alt="eqId2a7ccf6ada817b9d57fe30a79bacaf23" style="width:21.95pt;height:17.95pt" o:oleicon="f" o:ole="" coordsize="21600,21600" o:preferrelative="t" filled="f" stroked="f">
            <v:stroke joinstyle="miter"/>
            <v:imagedata r:id="rId89" o:title="eqId2a7ccf6ada817b9d57fe30a79bacaf23"/>
            <o:lock v:ext="edit" aspectratio="t"/>
            <w10:anchorlock/>
          </v:shape>
          <o:OLEObject Type="Embed" ProgID="Equation.DSMT4" ShapeID="_x0000_i1068" DrawAspect="Content" ObjectID="_1468075768" r:id="rId90"/>
        </w:object>
      </w:r>
      <w:r>
        <w:t>处的切线的方程为__________.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14．在</w:t>
      </w:r>
      <w:r>
        <w:object>
          <v:shape id="_x0000_i1069" type="#_x0000_t75" alt="eqId01db13a640a3629a7b1f5a3e88c16337" style="width:40.45pt;height:27.15pt" o:oleicon="f" o:ole="" coordsize="21600,21600" o:preferrelative="t" filled="f" stroked="f">
            <v:stroke joinstyle="miter"/>
            <v:imagedata r:id="rId91" o:title="eqId01db13a640a3629a7b1f5a3e88c16337"/>
            <o:lock v:ext="edit" aspectratio="t"/>
            <w10:anchorlock/>
          </v:shape>
          <o:OLEObject Type="Embed" ProgID="Equation.DSMT4" ShapeID="_x0000_i1069" DrawAspect="Content" ObjectID="_1468075769" r:id="rId92"/>
        </w:object>
      </w:r>
      <w:r>
        <w:t>的展开式中，常数项为__________．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15．一个物体的运动方程是</w:t>
      </w:r>
      <w:r>
        <w:object>
          <v:shape id="_x0000_i1070" type="#_x0000_t75" alt="eqId86669064d67a774980891bdc933e42f1" style="width:46.6pt;height:16.4pt" o:oleicon="f" o:ole="" coordsize="21600,21600" o:preferrelative="t" filled="f" stroked="f">
            <v:stroke joinstyle="miter"/>
            <v:imagedata r:id="rId93" o:title="eqId86669064d67a774980891bdc933e42f1"/>
            <o:lock v:ext="edit" aspectratio="t"/>
            <w10:anchorlock/>
          </v:shape>
          <o:OLEObject Type="Embed" ProgID="Equation.DSMT4" ShapeID="_x0000_i1070" DrawAspect="Content" ObjectID="_1468075770" r:id="rId94"/>
        </w:object>
      </w:r>
      <w:r>
        <w:t>，则物体在</w:t>
      </w:r>
      <w:r>
        <w:object>
          <v:shape id="_x0000_i1071" type="#_x0000_t75" alt="eqId8cbeede118c407a800b05757b9a1393e" style="width:21.95pt;height:12.65pt" o:oleicon="f" o:ole="" coordsize="21600,21600" o:preferrelative="t" filled="f" stroked="f">
            <v:stroke joinstyle="miter"/>
            <v:imagedata r:id="rId95" o:title="eqId8cbeede118c407a800b05757b9a1393e"/>
            <o:lock v:ext="edit" aspectratio="t"/>
            <w10:anchorlock/>
          </v:shape>
          <o:OLEObject Type="Embed" ProgID="Equation.DSMT4" ShapeID="_x0000_i1071" DrawAspect="Content" ObjectID="_1468075771" r:id="rId96"/>
        </w:object>
      </w:r>
      <w:r>
        <w:t>时的瞬时速度为_______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16．一个三位数，个位､十位､百位上的数字依次为</w:t>
      </w:r>
      <w:r>
        <w:object>
          <v:shape id="_x0000_i1072" type="#_x0000_t75" alt="eqIdcb22804e41d88a071de02b368b4996ba" style="width:25.5pt;height:11.5pt" o:oleicon="f" o:ole="" coordsize="21600,21600" o:preferrelative="t" filled="f" stroked="f">
            <v:stroke joinstyle="miter"/>
            <v:imagedata r:id="rId97" o:title="eqIdcb22804e41d88a071de02b368b4996ba"/>
            <o:lock v:ext="edit" aspectratio="t"/>
            <w10:anchorlock/>
          </v:shape>
          <o:OLEObject Type="Embed" ProgID="Equation.DSMT4" ShapeID="_x0000_i1072" DrawAspect="Content" ObjectID="_1468075772" r:id="rId98"/>
        </w:object>
      </w:r>
      <w:r>
        <w:t>，当且仅当</w:t>
      </w:r>
      <w:r>
        <w:object>
          <v:shape id="_x0000_i1073" type="#_x0000_t75" alt="eqIdd0086b15b30b83d428b35cdbe094810f" style="width:25.5pt;height:11.1pt" o:oleicon="f" o:ole="" coordsize="21600,21600" o:preferrelative="t" filled="f" stroked="f">
            <v:stroke joinstyle="miter"/>
            <v:imagedata r:id="rId99" o:title="eqIdd0086b15b30b83d428b35cdbe094810f"/>
            <o:lock v:ext="edit" aspectratio="t"/>
            <w10:anchorlock/>
          </v:shape>
          <o:OLEObject Type="Embed" ProgID="Equation.DSMT4" ShapeID="_x0000_i1073" DrawAspect="Content" ObjectID="_1468075773" r:id="rId100"/>
        </w:object>
      </w:r>
      <w:r>
        <w:t>且</w:t>
      </w:r>
      <w:r>
        <w:object>
          <v:shape id="_x0000_i1074" type="#_x0000_t75" alt="eqId0c15d289a1d5ae856d3498a9b4bfedc7" style="width:25.5pt;height:11.1pt" o:oleicon="f" o:ole="" coordsize="21600,21600" o:preferrelative="t" filled="f" stroked="f">
            <v:stroke joinstyle="miter"/>
            <v:imagedata r:id="rId101" o:title="eqId0c15d289a1d5ae856d3498a9b4bfedc7"/>
            <o:lock v:ext="edit" aspectratio="t"/>
            <w10:anchorlock/>
          </v:shape>
          <o:OLEObject Type="Embed" ProgID="Equation.DSMT4" ShapeID="_x0000_i1074" DrawAspect="Content" ObjectID="_1468075774" r:id="rId102"/>
        </w:object>
      </w:r>
      <w:r>
        <w:t>时，称这样的数为“凸数”(如341)，则从集合</w:t>
      </w:r>
      <w:r>
        <w:object>
          <v:shape id="_x0000_i1075" type="#_x0000_t75" alt="eqId66b07a67307d5d4627efa688b30e5573" style="width:50.15pt;height:17.6pt" o:oleicon="f" o:ole="" coordsize="21600,21600" o:preferrelative="t" filled="f" stroked="f">
            <v:stroke joinstyle="miter"/>
            <v:imagedata r:id="rId103" o:title="eqId66b07a67307d5d4627efa688b30e5573"/>
            <o:lock v:ext="edit" aspectratio="t"/>
            <w10:anchorlock/>
          </v:shape>
          <o:OLEObject Type="Embed" ProgID="Equation.DSMT4" ShapeID="_x0000_i1075" DrawAspect="Content" ObjectID="_1468075775" r:id="rId104"/>
        </w:object>
      </w:r>
      <w:r>
        <w:t>中取出三个不相同的数组成的“凸数”个数为___________.</w:t>
      </w:r>
    </w:p>
    <w:p>
      <w:pPr>
        <w:rPr>
          <w:b/>
        </w:rPr>
      </w:pPr>
      <w:r>
        <w:rPr>
          <w:rFonts w:ascii="宋体" w:eastAsia="宋体" w:hAnsi="宋体" w:cs="宋体"/>
          <w:b/>
          <w:sz w:val="21"/>
        </w:rPr>
        <w:t>四、解答题(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请写出必要的解题过程，其中17题10分，18—22每题12分，共70分</w:t>
      </w:r>
      <w:r>
        <w:rPr>
          <w:rFonts w:hint="eastAsia"/>
          <w:b/>
          <w:lang w:eastAsia="zh-CN"/>
        </w:rP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</w:t>
      </w:r>
      <w:r>
        <w:rPr>
          <w:rFonts w:hint="eastAsia"/>
          <w:lang w:eastAsia="zh-CN"/>
        </w:rPr>
        <w:t>）</w:t>
      </w:r>
      <w:r>
        <w:t>已知函数</w:t>
      </w:r>
      <w:r>
        <w:object>
          <v:shape id="_x0000_i1076" type="#_x0000_t75" alt="eqId87617e6a55323789229ac679d43eeec2" style="width:59.8pt;height:24.3pt" o:oleicon="f" o:ole="" coordsize="21600,21600" o:preferrelative="t" filled="f" stroked="f">
            <v:stroke joinstyle="miter"/>
            <v:imagedata r:id="rId105" o:title="eqId87617e6a55323789229ac679d43eeec2"/>
            <o:lock v:ext="edit" aspectratio="t"/>
            <w10:anchorlock/>
          </v:shape>
          <o:OLEObject Type="Embed" ProgID="Equation.DSMT4" ShapeID="_x0000_i1076" DrawAspect="Content" ObjectID="_1468075776" r:id="rId106"/>
        </w:object>
      </w:r>
      <w:r>
        <w:t>.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（1）求</w:t>
      </w:r>
      <w:r>
        <w:object>
          <v:shape id="_x0000_i1077" type="#_x0000_t75" alt="eqId6a4b04824a308519a61318a82aa97a05" style="width:26.4pt;height:15.8pt" o:oleicon="f" o:ole="" coordsize="21600,21600" o:preferrelative="t" filled="f" stroked="f">
            <v:stroke joinstyle="miter"/>
            <v:imagedata r:id="rId107" o:title="eqId6a4b04824a308519a61318a82aa97a05"/>
            <o:lock v:ext="edit" aspectratio="t"/>
            <w10:anchorlock/>
          </v:shape>
          <o:OLEObject Type="Embed" ProgID="Equation.DSMT4" ShapeID="_x0000_i1077" DrawAspect="Content" ObjectID="_1468075777" r:id="rId108"/>
        </w:object>
      </w:r>
      <w:r>
        <w:t>；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（2）求</w:t>
      </w:r>
      <w:r>
        <w:object>
          <v:shape id="_x0000_i1078" type="#_x0000_t75" alt="eqId4fe7d5809da02c15a43a0e9a898b9086" style="width:21.1pt;height:12.8pt" o:oleicon="f" o:ole="" coordsize="21600,21600" o:preferrelative="t" filled="f" stroked="f">
            <v:stroke joinstyle="miter"/>
            <v:imagedata r:id="rId109" o:title="eqId4fe7d5809da02c15a43a0e9a898b9086"/>
            <o:lock v:ext="edit" aspectratio="t"/>
            <w10:anchorlock/>
          </v:shape>
          <o:OLEObject Type="Embed" ProgID="Equation.DSMT4" ShapeID="_x0000_i1078" DrawAspect="Content" ObjectID="_1468075778" r:id="rId110"/>
        </w:object>
      </w:r>
      <w:r>
        <w:t>在</w:t>
      </w:r>
      <w:r>
        <w:object>
          <v:shape id="_x0000_i1079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079" DrawAspect="Content" ObjectID="_1468075779" r:id="rId112"/>
        </w:object>
      </w:r>
      <w:r>
        <w:t>处的导数．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18．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在</w:t>
      </w:r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、</w:t>
      </w:r>
      <w:r>
        <w:rPr>
          <w:rFonts w:ascii="Times New Roman" w:eastAsia="Times New Roman" w:hAnsi="Times New Roman" w:cs="Times New Roman"/>
          <w:i/>
        </w:rPr>
        <w:t>D</w:t>
      </w:r>
      <w:r>
        <w:t>四位候选人中，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(1)如果选举正、副班长各一人，共有几种选法？写出所有可能的选举结果；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(2)如果选举班委三人，共有几种选法？写出所有可能的选举结果．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19．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蜥蜴的体温与阳光的照射有关，已知关系式为</w:t>
      </w:r>
      <w:r>
        <w:object>
          <v:shape id="_x0000_i1080" type="#_x0000_t75" alt="eqIde0673e6fb58ba411ac29d3885af9a310" style="width:71.25pt;height:27.7pt" o:oleicon="f" o:ole="" coordsize="21600,21600" o:preferrelative="t" filled="f" stroked="f">
            <v:stroke joinstyle="miter"/>
            <v:imagedata r:id="rId113" o:title="eqIde0673e6fb58ba411ac29d3885af9a310"/>
            <o:lock v:ext="edit" aspectratio="t"/>
            <w10:anchorlock/>
          </v:shape>
          <o:OLEObject Type="Embed" ProgID="Equation.DSMT4" ShapeID="_x0000_i1080" DrawAspect="Content" ObjectID="_1468075780" r:id="rId114"/>
        </w:object>
      </w:r>
      <w:r>
        <w:t>，其中</w:t>
      </w:r>
      <w:r>
        <w:object>
          <v:shape id="_x0000_i1081" type="#_x0000_t75" alt="eqId68329767272642b31bf114614f72ea54" style="width:23.75pt;height:17.6pt" o:oleicon="f" o:ole="" coordsize="21600,21600" o:preferrelative="t" filled="f" stroked="f">
            <v:stroke joinstyle="miter"/>
            <v:imagedata r:id="rId115" o:title="eqId68329767272642b31bf114614f72ea54"/>
            <o:lock v:ext="edit" aspectratio="t"/>
            <w10:anchorlock/>
          </v:shape>
          <o:OLEObject Type="Embed" ProgID="Equation.DSMT4" ShapeID="_x0000_i1081" DrawAspect="Content" ObjectID="_1468075781" r:id="rId116"/>
        </w:object>
      </w:r>
      <w:r>
        <w:t>为体温（单位：℃），</w:t>
      </w:r>
      <w:r>
        <w:object>
          <v:shape id="_x0000_i1082" type="#_x0000_t75" alt="eqId36a1b09c653185842513e24ebba60bb3" style="width:6.15pt;height:9.95pt" o:oleicon="f" o:ole="" coordsize="21600,21600" o:preferrelative="t" filled="f" stroked="f">
            <v:stroke joinstyle="miter"/>
            <v:imagedata r:id="rId117" o:title="eqId36a1b09c653185842513e24ebba60bb3"/>
            <o:lock v:ext="edit" aspectratio="t"/>
            <w10:anchorlock/>
          </v:shape>
          <o:OLEObject Type="Embed" ProgID="Equation.DSMT4" ShapeID="_x0000_i1082" DrawAspect="Content" ObjectID="_1468075782" r:id="rId118"/>
        </w:object>
      </w:r>
      <w:r>
        <w:t>为太阳落山后的时间（单位：</w:t>
      </w:r>
      <w:r>
        <w:object>
          <v:shape id="_x0000_i1083" type="#_x0000_t75" alt="eqId9e008ee8b0dc593ce21d8d4c87afef1c" style="width:20.2pt;height:11.4pt" o:oleicon="f" o:ole="" coordsize="21600,21600" o:preferrelative="t" filled="f" stroked="f">
            <v:stroke joinstyle="miter"/>
            <v:imagedata r:id="rId119" o:title="eqId9e008ee8b0dc593ce21d8d4c87afef1c"/>
            <o:lock v:ext="edit" aspectratio="t"/>
            <w10:anchorlock/>
          </v:shape>
          <o:OLEObject Type="Embed" ProgID="Equation.DSMT4" ShapeID="_x0000_i1083" DrawAspect="Content" ObjectID="_1468075783" r:id="rId120"/>
        </w:object>
      </w:r>
      <w:r>
        <w:t>）．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（1）求从</w:t>
      </w:r>
      <w:r>
        <w:object>
          <v:shape id="_x0000_i1084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084" DrawAspect="Content" ObjectID="_1468075784" r:id="rId122"/>
        </w:object>
      </w:r>
      <w:r>
        <w:t>至</w:t>
      </w:r>
      <w:r>
        <w:object>
          <v:shape id="_x0000_i1085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085" DrawAspect="Content" ObjectID="_1468075785" r:id="rId124"/>
        </w:object>
      </w:r>
      <w:r>
        <w:t>，蜥蜴的体温下降了多少？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（2）从</w:t>
      </w:r>
      <w:r>
        <w:object>
          <v:shape id="_x0000_i1086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086" DrawAspect="Content" ObjectID="_1468075786" r:id="rId125"/>
        </w:object>
      </w:r>
      <w:r>
        <w:t>到</w:t>
      </w:r>
      <w:r>
        <w:object>
          <v:shape id="_x0000_i1087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087" DrawAspect="Content" ObjectID="_1468075787" r:id="rId126"/>
        </w:object>
      </w:r>
      <w:r>
        <w:t>，蜥蜴的体温下降的平均变化率是多少？它表示什么实际意义？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（3）求</w:t>
      </w:r>
      <w:r>
        <w:object>
          <v:shape id="_x0000_i1088" type="#_x0000_t75" alt="eqId355a6d5ea80fe91b58f4e0f6d8f1928e" style="width:26.4pt;height:17.8pt" o:oleicon="f" o:ole="" coordsize="21600,21600" o:preferrelative="t" filled="f" stroked="f">
            <v:stroke joinstyle="miter"/>
            <v:imagedata r:id="rId127" o:title="eqId355a6d5ea80fe91b58f4e0f6d8f1928e"/>
            <o:lock v:ext="edit" aspectratio="t"/>
            <w10:anchorlock/>
          </v:shape>
          <o:OLEObject Type="Embed" ProgID="Equation.DSMT4" ShapeID="_x0000_i1088" DrawAspect="Content" ObjectID="_1468075788" r:id="rId128"/>
        </w:object>
      </w:r>
      <w:r>
        <w:t>并解释它的实际意义．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20．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某次文艺晚会上共演出</w:t>
      </w:r>
      <w:r>
        <w:rPr>
          <w:rFonts w:ascii="Cambria Math" w:eastAsia="Cambria Math" w:hAnsi="Cambria Math" w:cs="Cambria Math"/>
        </w:rPr>
        <w:t>8</w:t>
      </w:r>
      <w:r>
        <w:t>个节目，其中</w:t>
      </w:r>
      <w:r>
        <w:rPr>
          <w:rFonts w:ascii="Cambria Math" w:eastAsia="Cambria Math" w:hAnsi="Cambria Math" w:cs="Cambria Math"/>
        </w:rPr>
        <w:t>2</w:t>
      </w:r>
      <w:r>
        <w:t>个唱歌、</w:t>
      </w:r>
      <w:r>
        <w:rPr>
          <w:rFonts w:ascii="Cambria Math" w:eastAsia="Cambria Math" w:hAnsi="Cambria Math" w:cs="Cambria Math"/>
        </w:rPr>
        <w:t>3</w:t>
      </w:r>
      <w:r>
        <w:t>个舞蹈、</w:t>
      </w:r>
      <w:r>
        <w:rPr>
          <w:rFonts w:ascii="Cambria Math" w:eastAsia="Cambria Math" w:hAnsi="Cambria Math" w:cs="Cambria Math"/>
        </w:rPr>
        <w:t>3</w:t>
      </w:r>
      <w:r>
        <w:t>个曲艺节目，求分别满足下列条件的排节目单的方法种数.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</w:t>
      </w:r>
      <w:r>
        <w:rPr>
          <w:rFonts w:ascii="Cambria Math" w:eastAsia="Cambria Math" w:hAnsi="Cambria Math" w:cs="Cambria Math"/>
        </w:rPr>
        <w:t>1</w:t>
      </w:r>
      <w:r>
        <w:t>）一个唱歌节目开头，另一个压台；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</w:t>
      </w:r>
      <w:r>
        <w:rPr>
          <w:rFonts w:ascii="Cambria Math" w:eastAsia="Cambria Math" w:hAnsi="Cambria Math" w:cs="Cambria Math"/>
        </w:rPr>
        <w:t>2</w:t>
      </w:r>
      <w:r>
        <w:t>）两个唱歌节目不相邻；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（</w:t>
      </w:r>
      <w:r>
        <w:rPr>
          <w:rFonts w:ascii="Cambria Math" w:eastAsia="Cambria Math" w:hAnsi="Cambria Math" w:cs="Cambria Math"/>
        </w:rPr>
        <w:t>3</w:t>
      </w:r>
      <w:r>
        <w:t>）两个唱歌节目相邻且</w:t>
      </w:r>
      <w:r>
        <w:rPr>
          <w:rFonts w:ascii="Cambria Math" w:eastAsia="Cambria Math" w:hAnsi="Cambria Math" w:cs="Cambria Math"/>
        </w:rPr>
        <w:t>3</w:t>
      </w:r>
      <w:r>
        <w:t>个舞蹈节目不相邻．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21．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已知函数</w:t>
      </w:r>
      <w:r>
        <w:object>
          <v:shape id="_x0000_i1089" type="#_x0000_t75" alt="eqIdb0a067cf0816685ced2ce5a8fa7a3b10" style="width:71.25pt;height:15.8pt" o:oleicon="f" o:ole="" coordsize="21600,21600" o:preferrelative="t" filled="f" stroked="f">
            <v:stroke joinstyle="miter"/>
            <v:imagedata r:id="rId129" o:title="eqIdb0a067cf0816685ced2ce5a8fa7a3b10"/>
            <o:lock v:ext="edit" aspectratio="t"/>
            <w10:anchorlock/>
          </v:shape>
          <o:OLEObject Type="Embed" ProgID="Equation.DSMT4" ShapeID="_x0000_i1089" DrawAspect="Content" ObjectID="_1468075789" r:id="rId130"/>
        </w:object>
      </w:r>
      <w:r>
        <w:t>的图像经过点</w:t>
      </w:r>
      <w:r>
        <w:object>
          <v:shape id="_x0000_i1090" type="#_x0000_t75" alt="eqIdac55352b6b883a89bf6acdb3d8906f94" style="width:34.25pt;height:13.85pt" o:oleicon="f" o:ole="" coordsize="21600,21600" o:preferrelative="t" filled="f" stroked="f">
            <v:stroke joinstyle="miter"/>
            <v:imagedata r:id="rId131" o:title="eqIdac55352b6b883a89bf6acdb3d8906f94"/>
            <o:lock v:ext="edit" aspectratio="t"/>
            <w10:anchorlock/>
          </v:shape>
          <o:OLEObject Type="Embed" ProgID="Equation.DSMT4" ShapeID="_x0000_i1090" DrawAspect="Content" ObjectID="_1468075790" r:id="rId132"/>
        </w:object>
      </w:r>
      <w:r>
        <w:t>，曲线</w:t>
      </w:r>
      <w:r>
        <w:object>
          <v:shape id="_x0000_i1091" type="#_x0000_t75" alt="eqId4fe7d5809da02c15a43a0e9a898b9086" style="width:21.1pt;height:12.8pt" o:oleicon="f" o:ole="" coordsize="21600,21600" o:preferrelative="t" filled="f" stroked="f">
            <v:stroke joinstyle="miter"/>
            <v:imagedata r:id="rId109" o:title="eqId4fe7d5809da02c15a43a0e9a898b9086"/>
            <o:lock v:ext="edit" aspectratio="t"/>
            <w10:anchorlock/>
          </v:shape>
          <o:OLEObject Type="Embed" ProgID="Equation.DSMT4" ShapeID="_x0000_i1091" DrawAspect="Content" ObjectID="_1468075791" r:id="rId133"/>
        </w:object>
      </w:r>
      <w:r>
        <w:t>在点</w:t>
      </w:r>
      <w:r>
        <w:object>
          <v:shape id="_x0000_i1092" type="#_x0000_t75" alt="eqIdac047e91852b91af639feec23a9598b2" style="width:14.05pt;height:10.35pt" o:oleicon="f" o:ole="" coordsize="21600,21600" o:preferrelative="t" filled="f" stroked="f">
            <v:stroke joinstyle="miter"/>
            <v:imagedata r:id="rId134" o:title="eqIdac047e91852b91af639feec23a9598b2"/>
            <o:lock v:ext="edit" aspectratio="t"/>
            <w10:anchorlock/>
          </v:shape>
          <o:OLEObject Type="Embed" ProgID="Equation.DSMT4" ShapeID="_x0000_i1092" DrawAspect="Content" ObjectID="_1468075792" r:id="rId135"/>
        </w:object>
      </w:r>
      <w:r>
        <w:t>处的切线恰好与直线</w:t>
      </w:r>
      <w:r>
        <w:object>
          <v:shape id="_x0000_i1093" type="#_x0000_t75" alt="eqIdcd6409c29b02615aff2fec8bf3a6bc26" style="width:41.3pt;height:13.75pt" o:oleicon="f" o:ole="" coordsize="21600,21600" o:preferrelative="t" filled="f" stroked="f">
            <v:stroke joinstyle="miter"/>
            <v:imagedata r:id="rId136" o:title="eqIdcd6409c29b02615aff2fec8bf3a6bc26"/>
            <o:lock v:ext="edit" aspectratio="t"/>
            <w10:anchorlock/>
          </v:shape>
          <o:OLEObject Type="Embed" ProgID="Equation.DSMT4" ShapeID="_x0000_i1093" DrawAspect="Content" ObjectID="_1468075793" r:id="rId137"/>
        </w:object>
      </w:r>
      <w:r>
        <w:t>垂直．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(1)求实数</w:t>
      </w:r>
      <w:r>
        <w:object>
          <v:shape id="_x0000_i1094" type="#_x0000_t75" alt="eqId632244ea6931507f8656e1cc3437d392" style="width:17.55pt;height:14.05pt" o:oleicon="f" o:ole="" coordsize="21600,21600" o:preferrelative="t" filled="f" stroked="f">
            <v:stroke joinstyle="miter"/>
            <v:imagedata r:id="rId138" o:title="eqId632244ea6931507f8656e1cc3437d392"/>
            <o:lock v:ext="edit" aspectratio="t"/>
            <w10:anchorlock/>
          </v:shape>
          <o:OLEObject Type="Embed" ProgID="Equation.DSMT4" ShapeID="_x0000_i1094" DrawAspect="Content" ObjectID="_1468075794" r:id="rId139"/>
        </w:object>
      </w:r>
      <w:r>
        <w:t>的值；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  <w:r>
        <w:t>(2)求在函数</w:t>
      </w:r>
      <w:r>
        <w:object>
          <v:shape id="_x0000_i1095" type="#_x0000_t75" alt="eqId4fe7d5809da02c15a43a0e9a898b9086" style="width:21.1pt;height:12.8pt" o:oleicon="f" o:ole="" coordsize="21600,21600" o:preferrelative="t" filled="f" stroked="f">
            <v:stroke joinstyle="miter"/>
            <v:imagedata r:id="rId109" o:title="eqId4fe7d5809da02c15a43a0e9a898b9086"/>
            <o:lock v:ext="edit" aspectratio="t"/>
            <w10:anchorlock/>
          </v:shape>
          <o:OLEObject Type="Embed" ProgID="Equation.DSMT4" ShapeID="_x0000_i1095" DrawAspect="Content" ObjectID="_1468075795" r:id="rId140"/>
        </w:object>
      </w:r>
      <w:r>
        <w:t>图像上任意一点处切线的斜率的取值范围．</w:t>
      </w: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ind w:firstLine="210" w:firstLineChars="100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  <w:r>
        <w:t>22．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12分</w:t>
      </w:r>
      <w:r>
        <w:rPr>
          <w:rFonts w:hint="eastAsia"/>
          <w:lang w:eastAsia="zh-CN"/>
        </w:rPr>
        <w:t>）</w:t>
      </w:r>
      <w:r>
        <w:t>已知</w:t>
      </w:r>
      <w:r>
        <w:object>
          <v:shape id="_x0000_i1096" type="#_x0000_t75" alt="eqId0034cff22d30532185197fcd8b923c96" style="width:154.85pt;height:16.45pt" o:oleicon="f" o:ole="" coordsize="21600,21600" o:preferrelative="t" filled="f" stroked="f">
            <v:stroke joinstyle="miter"/>
            <v:imagedata r:id="rId141" o:title="eqId0034cff22d30532185197fcd8b923c96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t>，求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（1）</w:t>
      </w:r>
      <w:r>
        <w:object>
          <v:shape id="_x0000_i1097" type="#_x0000_t75" alt="eqId711bc0f8069e8dc53aa8d6039c4969a7" style="width:66.85pt;height:16.1pt" o:oleicon="f" o:ole="" coordsize="21600,21600" o:preferrelative="t" filled="f" stroked="f">
            <v:stroke joinstyle="miter"/>
            <v:imagedata r:id="rId143" o:title="eqId711bc0f8069e8dc53aa8d6039c4969a7"/>
            <o:lock v:ext="edit" aspectratio="t"/>
            <w10:anchorlock/>
          </v:shape>
          <o:OLEObject Type="Embed" ProgID="Equation.DSMT4" ShapeID="_x0000_i1097" DrawAspect="Content" ObjectID="_1468075797" r:id="rId144"/>
        </w:object>
      </w:r>
      <w:r>
        <w:t>的值；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098" type="#_x0000_t75" alt="eqId5027e4659d49d693c73a0f4f12d3c7b4" style="width:68.6pt;height:15.8pt" o:oleicon="f" o:ole="" coordsize="21600,21600" o:preferrelative="t" filled="f" stroked="f">
            <v:stroke joinstyle="miter"/>
            <v:imagedata r:id="rId145" o:title="eqId5027e4659d49d693c73a0f4f12d3c7b4"/>
            <o:lock v:ext="edit" aspectratio="t"/>
            <w10:anchorlock/>
          </v:shape>
          <o:OLEObject Type="Embed" ProgID="Equation.DSMT4" ShapeID="_x0000_i1098" DrawAspect="Content" ObjectID="_1468075798" r:id="rId146"/>
        </w:object>
      </w:r>
      <w:r>
        <w:t>的值.</w:t>
      </w:r>
    </w:p>
    <w:p>
      <w:pPr>
        <w:shd w:val="clear" w:color="auto" w:fill="auto"/>
        <w:spacing w:line="360" w:lineRule="auto"/>
        <w:jc w:val="left"/>
        <w:textAlignment w:val="center"/>
        <w:sectPr>
          <w:footerReference w:type="even" r:id="rId147"/>
          <w:footerReference w:type="default" r:id="rId148"/>
          <w:pgSz w:w="11907" w:h="16839"/>
          <w:pgMar w:top="900" w:right="1997" w:bottom="900" w:left="1997" w:header="500" w:footer="500" w:gutter="0"/>
          <w:cols w:num="1" w:sep="1" w:space="425"/>
          <w:docGrid w:type="lines" w:linePitch="312" w:charSpace="0"/>
        </w:sectPr>
      </w:pPr>
    </w:p>
    <w:p>
      <w:pPr>
        <w:shd w:val="clear" w:color="auto" w:fill="auto"/>
        <w:jc w:val="center"/>
        <w:textAlignment w:val="center"/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</w:pP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甘谷四中</w:t>
      </w:r>
      <w:r>
        <w:rPr>
          <w:rFonts w:eastAsia="黑体"/>
          <w:b/>
          <w:bCs/>
          <w:i w:val="0"/>
          <w:iCs w:val="0"/>
          <w:color w:val="auto"/>
          <w:sz w:val="36"/>
          <w:szCs w:val="36"/>
        </w:rPr>
        <w:t>202</w:t>
      </w: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val="en-US" w:eastAsia="zh-CN"/>
        </w:rPr>
        <w:t>2—</w:t>
      </w:r>
      <w:r>
        <w:rPr>
          <w:rFonts w:eastAsia="黑体"/>
          <w:b/>
          <w:bCs/>
          <w:i w:val="0"/>
          <w:iCs w:val="0"/>
          <w:color w:val="auto"/>
          <w:sz w:val="36"/>
          <w:szCs w:val="36"/>
        </w:rPr>
        <w:t>202</w:t>
      </w:r>
      <w:r>
        <w:rPr>
          <w:rFonts w:eastAsia="黑体" w:hint="eastAsia"/>
          <w:b/>
          <w:bCs/>
          <w:i w:val="0"/>
          <w:iCs w:val="0"/>
          <w:color w:val="auto"/>
          <w:sz w:val="36"/>
          <w:szCs w:val="36"/>
          <w:lang w:val="en-US" w:eastAsia="zh-CN"/>
        </w:rPr>
        <w:t>3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学年第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二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学期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第一次月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考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试</w:t>
      </w:r>
    </w:p>
    <w:p>
      <w:pPr>
        <w:shd w:val="clear" w:color="auto" w:fill="auto"/>
        <w:jc w:val="center"/>
        <w:textAlignment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</w:rPr>
        <w:t>高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eastAsia="zh-CN"/>
        </w:rPr>
        <w:t>二数学</w:t>
      </w:r>
      <w:r>
        <w:rPr>
          <w:rFonts w:eastAsia="黑体" w:cs="黑体" w:hint="eastAsia"/>
          <w:b/>
          <w:bCs/>
          <w:i w:val="0"/>
          <w:iCs w:val="0"/>
          <w:color w:val="auto"/>
          <w:sz w:val="36"/>
          <w:szCs w:val="36"/>
          <w:lang w:val="en-US" w:eastAsia="zh-CN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参考答案</w:t>
      </w:r>
    </w:p>
    <w:p>
      <w:pPr>
        <w:jc w:val="center"/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</w:pP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第</w:t>
      </w:r>
      <w:r>
        <w:rPr>
          <w:rFonts w:ascii="宋体" w:hAnsi="宋体" w:cs="宋体"/>
          <w:b/>
          <w:bCs/>
          <w:i w:val="0"/>
          <w:iCs w:val="0"/>
          <w:color w:val="auto"/>
          <w:sz w:val="28"/>
          <w:szCs w:val="28"/>
        </w:rPr>
        <w:t>I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卷（选择题，共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60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分）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【分析】求出导函数，代入求值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【详解】依题可知，</w:t>
      </w:r>
      <w:r>
        <w:object>
          <v:shape id="_x0000_i1099" type="#_x0000_t75" alt="eqId4edfd7ff495cd98ebc77412e83aef55d" style="width:38.7pt;height:24.65pt" o:oleicon="f" o:ole="" coordsize="21600,21600" o:preferrelative="t" filled="f" stroked="f">
            <v:stroke joinstyle="miter"/>
            <v:imagedata r:id="rId149" o:title="eqId4edfd7ff495cd98ebc77412e83aef55d"/>
            <o:lock v:ext="edit" aspectratio="t"/>
            <w10:anchorlock/>
          </v:shape>
          <o:OLEObject Type="Embed" ProgID="Equation.DSMT4" ShapeID="_x0000_i1099" DrawAspect="Content" ObjectID="_1468075799" r:id="rId15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00" type="#_x0000_t75" alt="eqId4f8808a1ad5dff361076b8f3db747334" style="width:37.8pt;height:13.9pt" o:oleicon="f" o:ole="" coordsize="21600,21600" o:preferrelative="t" filled="f" stroked="f">
            <v:stroke joinstyle="miter"/>
            <v:imagedata r:id="rId151" o:title="eqId4f8808a1ad5dff361076b8f3db747334"/>
            <o:lock v:ext="edit" aspectratio="t"/>
            <w10:anchorlock/>
          </v:shape>
          <o:OLEObject Type="Embed" ProgID="Equation.DSMT4" ShapeID="_x0000_i1100" DrawAspect="Content" ObjectID="_1468075800" r:id="rId152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故选：C</w:t>
      </w:r>
    </w:p>
    <w:p>
      <w:pPr>
        <w:shd w:val="clear" w:color="auto" w:fill="auto"/>
        <w:spacing w:line="360" w:lineRule="auto"/>
        <w:jc w:val="left"/>
        <w:textAlignment w:val="center"/>
      </w:pPr>
      <w:r>
        <w:t>2．B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【分析】由排列数公式依次判断各个选项即可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【详解】对于A，由排列数公式知：</w:t>
      </w:r>
      <w:r>
        <w:object>
          <v:shape id="_x0000_i1101" type="#_x0000_t75" alt="eqIdfe2c784f9c7424110fa03b5d04d4d62e" style="width:60.65pt;height:30.75pt" o:oleicon="f" o:ole="" coordsize="21600,21600" o:preferrelative="t" filled="f" stroked="f">
            <v:stroke joinstyle="miter"/>
            <v:imagedata r:id="rId153" o:title="eqIdfe2c784f9c7424110fa03b5d04d4d62e"/>
            <o:lock v:ext="edit" aspectratio="t"/>
            <w10:anchorlock/>
          </v:shape>
          <o:OLEObject Type="Embed" ProgID="Equation.DSMT4" ShapeID="_x0000_i1101" DrawAspect="Content" ObjectID="_1468075801" r:id="rId154"/>
        </w:object>
      </w:r>
      <w:r>
        <w:t>，A正确；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对于B，</w:t>
      </w:r>
      <w:r>
        <w:object>
          <v:shape id="_x0000_i1102" type="#_x0000_t75" alt="eqIda17a9bd27ebd253413fec761bee86cb9" style="width:158.4pt;height:17.6pt" o:oleicon="f" o:ole="" coordsize="21600,21600" o:preferrelative="t" filled="f" stroked="f">
            <v:stroke joinstyle="miter"/>
            <v:imagedata r:id="rId155" o:title="eqIda17a9bd27ebd253413fec761bee86cb9"/>
            <o:lock v:ext="edit" aspectratio="t"/>
            <w10:anchorlock/>
          </v:shape>
          <o:OLEObject Type="Embed" ProgID="Equation.DSMT4" ShapeID="_x0000_i1102" DrawAspect="Content" ObjectID="_1468075802" r:id="rId156"/>
        </w:object>
      </w:r>
      <w:r>
        <w:t>，B错误；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对于C，</w:t>
      </w:r>
      <w:r>
        <w:object>
          <v:shape id="_x0000_i1103" type="#_x0000_t75" alt="eqIdeb8c3bc3525d27a632906a3e15040325" style="width:184.8pt;height:48.4pt" o:oleicon="f" o:ole="" coordsize="21600,21600" o:preferrelative="t" filled="f" stroked="f">
            <v:stroke joinstyle="miter"/>
            <v:imagedata r:id="rId157" o:title="eqIdeb8c3bc3525d27a632906a3e15040325"/>
            <o:lock v:ext="edit" aspectratio="t"/>
            <w10:anchorlock/>
          </v:shape>
          <o:OLEObject Type="Embed" ProgID="Equation.DSMT4" ShapeID="_x0000_i1103" DrawAspect="Content" ObjectID="_1468075803" r:id="rId158"/>
        </w:object>
      </w:r>
      <w:r>
        <w:t>，C正确；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对于D，</w:t>
      </w:r>
      <w:r>
        <w:object>
          <v:shape id="_x0000_i1104" type="#_x0000_t75" alt="eqIddc45d47de57d4ee462ab4b452f8ef9b6" style="width:236.7pt;height:32.55pt" o:oleicon="f" o:ole="" coordsize="21600,21600" o:preferrelative="t" filled="f" stroked="f">
            <v:stroke joinstyle="miter"/>
            <v:imagedata r:id="rId159" o:title="eqIddc45d47de57d4ee462ab4b452f8ef9b6"/>
            <o:lock v:ext="edit" aspectratio="t"/>
            <w10:anchorlock/>
          </v:shape>
          <o:OLEObject Type="Embed" ProgID="Equation.DSMT4" ShapeID="_x0000_i1104" DrawAspect="Content" ObjectID="_1468075804" r:id="rId160"/>
        </w:object>
      </w:r>
      <w:r>
        <w:t>，D正确.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故选：B.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【分析】由已知展开式，利用二项式定理对等号右边进行化简，与等号左边组成方程求解.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05" type="#_x0000_t75" alt="eqId75c99c0c3e843c24c0dad978da58396f" style="width:234.95pt;height:19.1pt" o:oleicon="f" o:ole="" coordsize="21600,21600" o:preferrelative="t" filled="f" stroked="f">
            <v:stroke joinstyle="miter"/>
            <v:imagedata r:id="rId161" o:title="eqId75c99c0c3e843c24c0dad978da58396f"/>
            <o:lock v:ext="edit" aspectratio="t"/>
            <w10:anchorlock/>
          </v:shape>
          <o:OLEObject Type="Embed" ProgID="Equation.DSMT4" ShapeID="_x0000_i1105" DrawAspect="Content" ObjectID="_1468075805" r:id="rId16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06" type="#_x0000_t75" alt="eqId8f647977de85bfd111f04bfb9115dd30" style="width:400.4pt;height:19.1pt" o:oleicon="f" o:ole="" coordsize="21600,21600" o:preferrelative="t" filled="f" stroked="f">
            <v:stroke joinstyle="miter"/>
            <v:imagedata r:id="rId163" o:title="eqId8f647977de85bfd111f04bfb9115dd30"/>
            <o:lock v:ext="edit" aspectratio="t"/>
            <w10:anchorlock/>
          </v:shape>
          <o:OLEObject Type="Embed" ProgID="Equation.DSMT4" ShapeID="_x0000_i1106" DrawAspect="Content" ObjectID="_1468075806" r:id="rId164"/>
        </w:object>
      </w:r>
      <w:r>
        <w:object>
          <v:shape id="_x0000_i1107" type="#_x0000_t75" alt="eqId3bad2199c1166c365431b7d3dc2b9c64" style="width:79.2pt;height:21.05pt" o:oleicon="f" o:ole="" coordsize="21600,21600" o:preferrelative="t" filled="f" stroked="f">
            <v:stroke joinstyle="miter"/>
            <v:imagedata r:id="rId165" o:title="eqId3bad2199c1166c365431b7d3dc2b9c64"/>
            <o:lock v:ext="edit" aspectratio="t"/>
            <w10:anchorlock/>
          </v:shape>
          <o:OLEObject Type="Embed" ProgID="Equation.DSMT4" ShapeID="_x0000_i1107" DrawAspect="Content" ObjectID="_1468075807" r:id="rId16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108" type="#_x0000_t75" alt="eqIded761630b667a3a76dd4e6ff61ffab38" style="width:39.55pt;height:10.55pt" o:oleicon="f" o:ole="" coordsize="21600,21600" o:preferrelative="t" filled="f" stroked="f">
            <v:stroke joinstyle="miter"/>
            <v:imagedata r:id="rId167" o:title="eqIded761630b667a3a76dd4e6ff61ffab38"/>
            <o:lock v:ext="edit" aspectratio="t"/>
            <w10:anchorlock/>
          </v:shape>
          <o:OLEObject Type="Embed" ProgID="Equation.DSMT4" ShapeID="_x0000_i1108" DrawAspect="Content" ObjectID="_1468075808" r:id="rId168"/>
        </w:object>
      </w:r>
      <w:r>
        <w:t>，即</w:t>
      </w:r>
      <w:r>
        <w:object>
          <v:shape id="_x0000_i1109" type="#_x0000_t75" alt="eqId3b4d795709b0abcf47bceec2250f2f9b" style="width:24.6pt;height:12.25pt" o:oleicon="f" o:ole="" coordsize="21600,21600" o:preferrelative="t" filled="f" stroked="f">
            <v:stroke joinstyle="miter"/>
            <v:imagedata r:id="rId169" o:title="eqId3b4d795709b0abcf47bceec2250f2f9b"/>
            <o:lock v:ext="edit" aspectratio="t"/>
            <w10:anchorlock/>
          </v:shape>
          <o:OLEObject Type="Embed" ProgID="Equation.DSMT4" ShapeID="_x0000_i1109" DrawAspect="Content" ObjectID="_1468075809" r:id="rId170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故选：B</w:t>
      </w:r>
    </w:p>
    <w:p>
      <w:pPr>
        <w:shd w:val="clear" w:color="auto" w:fill="auto"/>
        <w:spacing w:line="360" w:lineRule="auto"/>
        <w:jc w:val="left"/>
        <w:textAlignment w:val="center"/>
      </w:pPr>
      <w:r>
        <w:t>4．A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【分析】根据题意可以先把7人按照3，3，1或者2，2，3或者1，1，5三种情况分为三组，然后把三组成员分配到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三个小区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【详解】根据题意可以先把7人按照3，3，1或者2，2，3或者1，1，5三种情况分为三组，然后把三组成员分配到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三个小区；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当按照3，3，1的方法分配则有</w:t>
      </w:r>
      <w:r>
        <w:object>
          <v:shape id="_x0000_i1110" type="#_x0000_t75" alt="eqId949c6fee713dd54f1c33faae607e4cfe" style="width:53.65pt;height:31.8pt" o:oleicon="f" o:ole="" coordsize="21600,21600" o:preferrelative="t" filled="f" stroked="f">
            <v:stroke joinstyle="miter"/>
            <v:imagedata r:id="rId171" o:title="eqId949c6fee713dd54f1c33faae607e4cfe"/>
            <o:lock v:ext="edit" aspectratio="t"/>
            <w10:anchorlock/>
          </v:shape>
          <o:OLEObject Type="Embed" ProgID="Equation.DSMT4" ShapeID="_x0000_i1110" DrawAspect="Content" ObjectID="_1468075810" r:id="rId172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当按照2，2，3的方法分配则有</w:t>
      </w:r>
      <w:r>
        <w:object>
          <v:shape id="_x0000_i1111" type="#_x0000_t75" alt="eqIdc6926ac473d1107b8fe34a810b5a604a" style="width:58.05pt;height:31.65pt" o:oleicon="f" o:ole="" coordsize="21600,21600" o:preferrelative="t" filled="f" stroked="f">
            <v:stroke joinstyle="miter"/>
            <v:imagedata r:id="rId173" o:title="eqIdc6926ac473d1107b8fe34a810b5a604a"/>
            <o:lock v:ext="edit" aspectratio="t"/>
            <w10:anchorlock/>
          </v:shape>
          <o:OLEObject Type="Embed" ProgID="Equation.DSMT4" ShapeID="_x0000_i1111" DrawAspect="Content" ObjectID="_1468075811" r:id="rId174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当按照1，1，5的方法分配则有</w:t>
      </w:r>
      <w:r>
        <w:object>
          <v:shape id="_x0000_i1112" type="#_x0000_t75" alt="eqIdff3189f7fddd302bd52c1c151394e239" style="width:52.8pt;height:31.65pt" o:oleicon="f" o:ole="" coordsize="21600,21600" o:preferrelative="t" filled="f" stroked="f">
            <v:stroke joinstyle="miter"/>
            <v:imagedata r:id="rId175" o:title="eqIdff3189f7fddd302bd52c1c151394e239"/>
            <o:lock v:ext="edit" aspectratio="t"/>
            <w10:anchorlock/>
          </v:shape>
          <o:OLEObject Type="Embed" ProgID="Equation.DSMT4" ShapeID="_x0000_i1112" DrawAspect="Content" ObjectID="_1468075812" r:id="rId176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把三组成员分配到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t>三个小区的方法为</w:t>
      </w:r>
      <w:r>
        <w:object>
          <v:shape id="_x0000_i1113" type="#_x0000_t75" alt="eqId6582bb1c2b595220e6311f08a0d7b389" style="width:30.75pt;height:16.7pt" o:oleicon="f" o:ole="" coordsize="21600,21600" o:preferrelative="t" filled="f" stroked="f">
            <v:stroke joinstyle="miter"/>
            <v:imagedata r:id="rId177" o:title="eqId6582bb1c2b595220e6311f08a0d7b389"/>
            <o:lock v:ext="edit" aspectratio="t"/>
            <w10:anchorlock/>
          </v:shape>
          <o:OLEObject Type="Embed" ProgID="Equation.DSMT4" ShapeID="_x0000_i1113" DrawAspect="Content" ObjectID="_1468075813" r:id="rId17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所以根据分步计数原理可得一共有：</w:t>
      </w:r>
      <w:r>
        <w:object>
          <v:shape id="_x0000_i1114" type="#_x0000_t75" alt="eqId10e77f5d9554bad3c6fd0738333d6b54" style="width:168.95pt;height:33.65pt" o:oleicon="f" o:ole="" coordsize="21600,21600" o:preferrelative="t" filled="f" stroked="f">
            <v:stroke joinstyle="miter"/>
            <v:imagedata r:id="rId179" o:title="eqId10e77f5d9554bad3c6fd0738333d6b54"/>
            <o:lock v:ext="edit" aspectratio="t"/>
            <w10:anchorlock/>
          </v:shape>
          <o:OLEObject Type="Embed" ProgID="Equation.DSMT4" ShapeID="_x0000_i1114" DrawAspect="Content" ObjectID="_1468075814" r:id="rId180"/>
        </w:object>
      </w:r>
      <w:r>
        <w:t>种不同的安排方式.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故选：A</w:t>
      </w:r>
    </w:p>
    <w:p>
      <w:pPr>
        <w:shd w:val="clear" w:color="auto" w:fill="auto"/>
        <w:spacing w:line="360" w:lineRule="auto"/>
        <w:jc w:val="left"/>
        <w:textAlignment w:val="center"/>
      </w:pPr>
      <w:r>
        <w:t>5．D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【分析】利用导数求出所求切线的方程，进而可求得切线与两坐标轴的交点坐标，利用三角形的面积公式即可得解.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【详解】令</w:t>
      </w:r>
      <w:r>
        <w:object>
          <v:shape id="_x0000_i1115" type="#_x0000_t75" alt="eqIdee03fb5d905bc6ac9c9fb25d19952fb2" style="width:55.4pt;height:27.05pt" o:oleicon="f" o:ole="" coordsize="21600,21600" o:preferrelative="t" filled="f" stroked="f">
            <v:stroke joinstyle="miter"/>
            <v:imagedata r:id="rId181" o:title="eqIdee03fb5d905bc6ac9c9fb25d19952fb2"/>
            <o:lock v:ext="edit" aspectratio="t"/>
            <w10:anchorlock/>
          </v:shape>
          <o:OLEObject Type="Embed" ProgID="Equation.DSMT4" ShapeID="_x0000_i1115" DrawAspect="Content" ObjectID="_1468075815" r:id="rId182"/>
        </w:object>
      </w:r>
      <w:r>
        <w:t>，则</w:t>
      </w:r>
      <w:r>
        <w:object>
          <v:shape id="_x0000_i1116" type="#_x0000_t75" alt="eqId1f00205be0e3203b4a1c6233eecd46c6" style="width:78.25pt;height:32.2pt" o:oleicon="f" o:ole="" coordsize="21600,21600" o:preferrelative="t" filled="f" stroked="f">
            <v:stroke joinstyle="miter"/>
            <v:imagedata r:id="rId183" o:title="eqId1f00205be0e3203b4a1c6233eecd46c6"/>
            <o:lock v:ext="edit" aspectratio="t"/>
            <w10:anchorlock/>
          </v:shape>
          <o:OLEObject Type="Embed" ProgID="Equation.DSMT4" ShapeID="_x0000_i1116" DrawAspect="Content" ObjectID="_1468075816" r:id="rId184"/>
        </w:object>
      </w:r>
      <w:r>
        <w:t>，</w:t>
      </w:r>
      <w:r>
        <w:object>
          <v:shape id="_x0000_i1117" type="#_x0000_t75" alt="eqIdc87576911a00b6cd989857bd11b4321c" style="width:48.35pt;height:17pt" o:oleicon="f" o:ole="" coordsize="21600,21600" o:preferrelative="t" filled="f" stroked="f">
            <v:stroke joinstyle="miter"/>
            <v:imagedata r:id="rId185" o:title="eqIdc87576911a00b6cd989857bd11b4321c"/>
            <o:lock v:ext="edit" aspectratio="t"/>
            <w10:anchorlock/>
          </v:shape>
          <o:OLEObject Type="Embed" ProgID="Equation.DSMT4" ShapeID="_x0000_i1117" DrawAspect="Content" ObjectID="_1468075817" r:id="rId18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所以，曲线</w:t>
      </w:r>
      <w:r>
        <w:object>
          <v:shape id="_x0000_i1118" type="#_x0000_t75" alt="eqId3e0bfa5426a9e0c7d496c6cdc737808b" style="width:36.05pt;height:21.75pt" o:oleicon="f" o:ole="" coordsize="21600,21600" o:preferrelative="t" filled="f" stroked="f">
            <v:stroke joinstyle="miter"/>
            <v:imagedata r:id="rId29" o:title="eqId3e0bfa5426a9e0c7d496c6cdc737808b"/>
            <o:lock v:ext="edit" aspectratio="t"/>
            <w10:anchorlock/>
          </v:shape>
          <o:OLEObject Type="Embed" ProgID="Equation.DSMT4" ShapeID="_x0000_i1118" DrawAspect="Content" ObjectID="_1468075818" r:id="rId187"/>
        </w:object>
      </w:r>
      <w:r>
        <w:t>在点</w:t>
      </w:r>
      <w:r>
        <w:object>
          <v:shape id="_x0000_i1119" type="#_x0000_t75" alt="eqIdb86022205a7487439dd8d0897cd3bf19" style="width:25.5pt;height:17.35pt" o:oleicon="f" o:ole="" coordsize="21600,21600" o:preferrelative="t" filled="f" stroked="f">
            <v:stroke joinstyle="miter"/>
            <v:imagedata r:id="rId31" o:title="eqIdb86022205a7487439dd8d0897cd3bf19"/>
            <o:lock v:ext="edit" aspectratio="t"/>
            <w10:anchorlock/>
          </v:shape>
          <o:OLEObject Type="Embed" ProgID="Equation.DSMT4" ShapeID="_x0000_i1119" DrawAspect="Content" ObjectID="_1468075819" r:id="rId188"/>
        </w:object>
      </w:r>
      <w:r>
        <w:t>处的切线方程为</w:t>
      </w:r>
      <w:r>
        <w:object>
          <v:shape id="_x0000_i1120" type="#_x0000_t75" alt="eqId3dcaada7649455fbebcdbdbb9a94e6a1" style="width:54.5pt;height:13.95pt" o:oleicon="f" o:ole="" coordsize="21600,21600" o:preferrelative="t" filled="f" stroked="f">
            <v:stroke joinstyle="miter"/>
            <v:imagedata r:id="rId189" o:title="eqId3dcaada7649455fbebcdbdbb9a94e6a1"/>
            <o:lock v:ext="edit" aspectratio="t"/>
            <w10:anchorlock/>
          </v:shape>
          <o:OLEObject Type="Embed" ProgID="Equation.DSMT4" ShapeID="_x0000_i1120" DrawAspect="Content" ObjectID="_1468075820" r:id="rId19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与</w:t>
      </w:r>
      <w:r>
        <w:object>
          <v:shape id="_x0000_i1121" type="#_x0000_t75" alt="eqId81dea63b8ce3e51adf66cf7b9982a248" style="width:8.75pt;height:9.5pt" o:oleicon="f" o:ole="" coordsize="21600,21600" o:preferrelative="t" filled="f" stroked="f">
            <v:stroke joinstyle="miter"/>
            <v:imagedata r:id="rId191" o:title="eqId81dea63b8ce3e51adf66cf7b9982a248"/>
            <o:lock v:ext="edit" aspectratio="t"/>
            <w10:anchorlock/>
          </v:shape>
          <o:OLEObject Type="Embed" ProgID="Equation.DSMT4" ShapeID="_x0000_i1121" DrawAspect="Content" ObjectID="_1468075821" r:id="rId192"/>
        </w:object>
      </w:r>
      <w:r>
        <w:t>轴的交点为</w:t>
      </w:r>
      <w:r>
        <w:object>
          <v:shape id="_x0000_i1122" type="#_x0000_t75" alt="eqId00ed24bfcc37b79fe9ca61ed8fdf26ea" style="width:25.5pt;height:17.6pt" o:oleicon="f" o:ole="" coordsize="21600,21600" o:preferrelative="t" filled="f" stroked="f">
            <v:stroke joinstyle="miter"/>
            <v:imagedata r:id="rId193" o:title="eqId00ed24bfcc37b79fe9ca61ed8fdf26ea"/>
            <o:lock v:ext="edit" aspectratio="t"/>
            <w10:anchorlock/>
          </v:shape>
          <o:OLEObject Type="Embed" ProgID="Equation.DSMT4" ShapeID="_x0000_i1122" DrawAspect="Content" ObjectID="_1468075822" r:id="rId194"/>
        </w:object>
      </w:r>
      <w:r>
        <w:t>，与</w:t>
      </w:r>
      <w:r>
        <w:object>
          <v:shape id="_x0000_i1123" type="#_x0000_t75" alt="eqIdd053b14c8588eee2acbbe44fc37a6886" style="width:9.65pt;height:11.9pt" o:oleicon="f" o:ole="" coordsize="21600,21600" o:preferrelative="t" filled="f" stroked="f">
            <v:stroke joinstyle="miter"/>
            <v:imagedata r:id="rId195" o:title="eqIdd053b14c8588eee2acbbe44fc37a6886"/>
            <o:lock v:ext="edit" aspectratio="t"/>
            <w10:anchorlock/>
          </v:shape>
          <o:OLEObject Type="Embed" ProgID="Equation.DSMT4" ShapeID="_x0000_i1123" DrawAspect="Content" ObjectID="_1468075823" r:id="rId196"/>
        </w:object>
      </w:r>
      <w:r>
        <w:t>轴的交点为</w:t>
      </w:r>
      <w:r>
        <w:object>
          <v:shape id="_x0000_i1124" type="#_x0000_t75" alt="eqIded1a65d88f9823d49da8f3b96ea9ec6f" style="width:25.5pt;height:17.6pt" o:oleicon="f" o:ole="" coordsize="21600,21600" o:preferrelative="t" filled="f" stroked="f">
            <v:stroke joinstyle="miter"/>
            <v:imagedata r:id="rId197" o:title="eqIded1a65d88f9823d49da8f3b96ea9ec6f"/>
            <o:lock v:ext="edit" aspectratio="t"/>
            <w10:anchorlock/>
          </v:shape>
          <o:OLEObject Type="Embed" ProgID="Equation.DSMT4" ShapeID="_x0000_i1124" DrawAspect="Content" ObjectID="_1468075824" r:id="rId198"/>
        </w:object>
      </w:r>
      <w:r>
        <w:t>，故所求三角形的面积为</w:t>
      </w:r>
      <w:r>
        <w:object>
          <v:shape id="_x0000_i1125" type="#_x0000_t75" alt="eqId9a3414729dc5c93bdab6b3f70cd1c58e" style="width:43.1pt;height:27.15pt" o:oleicon="f" o:ole="" coordsize="21600,21600" o:preferrelative="t" filled="f" stroked="f">
            <v:stroke joinstyle="miter"/>
            <v:imagedata r:id="rId199" o:title="eqId9a3414729dc5c93bdab6b3f70cd1c58e"/>
            <o:lock v:ext="edit" aspectratio="t"/>
            <w10:anchorlock/>
          </v:shape>
          <o:OLEObject Type="Embed" ProgID="Equation.DSMT4" ShapeID="_x0000_i1125" DrawAspect="Content" ObjectID="_1468075825" r:id="rId200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故选：D．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【点睛】本题考查切线与坐标轴围成的三角形面积计算，解答的关键就是求出切线的方程，考查计算能力，属于基础题.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6．C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【分析】根据平均变化率公式计算可得；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【详解】解：因为</w:t>
      </w:r>
      <w:r>
        <w:object>
          <v:shape id="_x0000_i1126" type="#_x0000_t75" alt="eqId3c1bc17aaf6f88ae645ef40c52a9c45e" style="width:94.1pt;height:17.75pt" o:oleicon="f" o:ole="" coordsize="21600,21600" o:preferrelative="t" filled="f" stroked="f">
            <v:stroke joinstyle="miter"/>
            <v:imagedata r:id="rId201" o:title="eqId3c1bc17aaf6f88ae645ef40c52a9c45e"/>
            <o:lock v:ext="edit" aspectratio="t"/>
            <w10:anchorlock/>
          </v:shape>
          <o:OLEObject Type="Embed" ProgID="Equation.DSMT4" ShapeID="_x0000_i1126" DrawAspect="Content" ObjectID="_1468075826" r:id="rId202"/>
        </w:object>
      </w:r>
      <w:r>
        <w:t>，</w:t>
      </w:r>
      <w:r>
        <w:object>
          <v:shape id="_x0000_i1127" type="#_x0000_t75" alt="eqIdf53ef4d8513137620e024cd78946caac" style="width:60.65pt;height:12.5pt" o:oleicon="f" o:ole="" coordsize="21600,21600" o:preferrelative="t" filled="f" stroked="f">
            <v:stroke joinstyle="miter"/>
            <v:imagedata r:id="rId203" o:title="eqIdf53ef4d8513137620e024cd78946caac"/>
            <o:lock v:ext="edit" aspectratio="t"/>
            <w10:anchorlock/>
          </v:shape>
          <o:OLEObject Type="Embed" ProgID="Equation.DSMT4" ShapeID="_x0000_i1127" DrawAspect="Content" ObjectID="_1468075827" r:id="rId20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28" type="#_x0000_t75" alt="eqId1d06e62ddcd4270d3667bdc772ecbd6a" style="width:97.65pt;height:29pt" o:oleicon="f" o:ole="" coordsize="21600,21600" o:preferrelative="t" filled="f" stroked="f">
            <v:stroke joinstyle="miter"/>
            <v:imagedata r:id="rId205" o:title="eqId1d06e62ddcd4270d3667bdc772ecbd6a"/>
            <o:lock v:ext="edit" aspectratio="t"/>
            <w10:anchorlock/>
          </v:shape>
          <o:OLEObject Type="Embed" ProgID="Equation.DSMT4" ShapeID="_x0000_i1128" DrawAspect="Content" ObjectID="_1468075828" r:id="rId206"/>
        </w:object>
      </w:r>
      <w:r>
        <w:t>，即函数</w:t>
      </w:r>
      <w:r>
        <w:object>
          <v:shape id="_x0000_i1129" type="#_x0000_t75" alt="eqId0b1c079afd1b058adc67a50f48f3d466" style="width:44.85pt;height:17.8pt" o:oleicon="f" o:ole="" coordsize="21600,21600" o:preferrelative="t" filled="f" stroked="f">
            <v:stroke joinstyle="miter"/>
            <v:imagedata r:id="rId41" o:title="eqId0b1c079afd1b058adc67a50f48f3d466"/>
            <o:lock v:ext="edit" aspectratio="t"/>
            <w10:anchorlock/>
          </v:shape>
          <o:OLEObject Type="Embed" ProgID="Equation.DSMT4" ShapeID="_x0000_i1129" DrawAspect="Content" ObjectID="_1468075829" r:id="rId207"/>
        </w:object>
      </w:r>
      <w:r>
        <w:t>在区间</w:t>
      </w:r>
      <w:r>
        <w:object>
          <v:shape id="_x0000_i1130" type="#_x0000_t75" alt="eqIdeb87c830a03204a5b783ad4c2ba49c4e" style="width:24.65pt;height:17.95pt" o:oleicon="f" o:ole="" coordsize="21600,21600" o:preferrelative="t" filled="f" stroked="f">
            <v:stroke joinstyle="miter"/>
            <v:imagedata r:id="rId43" o:title="eqIdeb87c830a03204a5b783ad4c2ba49c4e"/>
            <o:lock v:ext="edit" aspectratio="t"/>
            <w10:anchorlock/>
          </v:shape>
          <o:OLEObject Type="Embed" ProgID="Equation.DSMT4" ShapeID="_x0000_i1130" DrawAspect="Content" ObjectID="_1468075830" r:id="rId208"/>
        </w:object>
      </w:r>
      <w:r>
        <w:t>上的平均变化率为</w:t>
      </w:r>
      <w:r>
        <w:object>
          <v:shape id="_x0000_i1131" type="#_x0000_t75" alt="eqId61128ab996360a038e6e64d82fcba004" style="width:8.75pt;height:11.45pt" o:oleicon="f" o:ole="" coordsize="21600,21600" o:preferrelative="t" filled="f" stroked="f">
            <v:stroke joinstyle="miter"/>
            <v:imagedata r:id="rId209" o:title="eqId61128ab996360a038e6e64d82fcba004"/>
            <o:lock v:ext="edit" aspectratio="t"/>
            <w10:anchorlock/>
          </v:shape>
          <o:OLEObject Type="Embed" ProgID="Equation.DSMT4" ShapeID="_x0000_i1131" DrawAspect="Content" ObjectID="_1468075831" r:id="rId210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故选：C</w:t>
      </w:r>
    </w:p>
    <w:p>
      <w:pPr>
        <w:shd w:val="clear" w:color="auto" w:fill="auto"/>
        <w:spacing w:line="360" w:lineRule="auto"/>
        <w:jc w:val="left"/>
        <w:textAlignment w:val="center"/>
      </w:pPr>
      <w:r>
        <w:t>7．D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【分析】分为恰好有一件次品和两件都是次品计算可得.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【详解】由题知50件产品中，有3件次品和47件非次品，则从中任取2件，恰好有一件次品的方法数为</w:t>
      </w:r>
      <w:r>
        <w:object>
          <v:shape id="_x0000_i1132" type="#_x0000_t75" alt="eqId9641aa61bab4e934b6ecf6b63c70a05e" style="width:26.35pt;height:16.45pt" o:oleicon="f" o:ole="" coordsize="21600,21600" o:preferrelative="t" filled="f" stroked="f">
            <v:stroke joinstyle="miter"/>
            <v:imagedata r:id="rId49" o:title="eqId9641aa61bab4e934b6ecf6b63c70a05e"/>
            <o:lock v:ext="edit" aspectratio="t"/>
            <w10:anchorlock/>
          </v:shape>
          <o:OLEObject Type="Embed" ProgID="Equation.DSMT4" ShapeID="_x0000_i1132" DrawAspect="Content" ObjectID="_1468075832" r:id="rId211"/>
        </w:object>
      </w:r>
      <w:r>
        <w:t>，两件都是次品的方法数为</w:t>
      </w:r>
      <w:r>
        <w:object>
          <v:shape id="_x0000_i1133" type="#_x0000_t75" alt="eqId4569de5644f4aebe6bd79eddf784fcc7" style="width:27.25pt;height:16.6pt" o:oleicon="f" o:ole="" coordsize="21600,21600" o:preferrelative="t" filled="f" stroked="f">
            <v:stroke joinstyle="miter"/>
            <v:imagedata r:id="rId51" o:title="eqId4569de5644f4aebe6bd79eddf784fcc7"/>
            <o:lock v:ext="edit" aspectratio="t"/>
            <w10:anchorlock/>
          </v:shape>
          <o:OLEObject Type="Embed" ProgID="Equation.DSMT4" ShapeID="_x0000_i1133" DrawAspect="Content" ObjectID="_1468075833" r:id="rId212"/>
        </w:object>
      </w:r>
      <w:r>
        <w:t>，所以至少取到1件次品的不同方法数共有</w:t>
      </w:r>
      <w:r>
        <w:object>
          <v:shape id="_x0000_i1134" type="#_x0000_t75" alt="eqId9641aa61bab4e934b6ecf6b63c70a05e" style="width:26.35pt;height:16.45pt" o:oleicon="f" o:ole="" coordsize="21600,21600" o:preferrelative="t" filled="f" stroked="f">
            <v:stroke joinstyle="miter"/>
            <v:imagedata r:id="rId49" o:title="eqId9641aa61bab4e934b6ecf6b63c70a05e"/>
            <o:lock v:ext="edit" aspectratio="t"/>
            <w10:anchorlock/>
          </v:shape>
          <o:OLEObject Type="Embed" ProgID="Equation.DSMT4" ShapeID="_x0000_i1134" DrawAspect="Content" ObjectID="_1468075834" r:id="rId213"/>
        </w:object>
      </w:r>
      <w:r>
        <w:t>+</w:t>
      </w:r>
      <w:r>
        <w:object>
          <v:shape id="_x0000_i1135" type="#_x0000_t75" alt="eqId4569de5644f4aebe6bd79eddf784fcc7" style="width:27.25pt;height:16.6pt" o:oleicon="f" o:ole="" coordsize="21600,21600" o:preferrelative="t" filled="f" stroked="f">
            <v:stroke joinstyle="miter"/>
            <v:imagedata r:id="rId51" o:title="eqId4569de5644f4aebe6bd79eddf784fcc7"/>
            <o:lock v:ext="edit" aspectratio="t"/>
            <w10:anchorlock/>
          </v:shape>
          <o:OLEObject Type="Embed" ProgID="Equation.DSMT4" ShapeID="_x0000_i1135" DrawAspect="Content" ObjectID="_1468075835" r:id="rId214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故选：D</w:t>
      </w:r>
    </w:p>
    <w:p>
      <w:pPr>
        <w:shd w:val="clear" w:color="auto" w:fill="auto"/>
        <w:spacing w:line="360" w:lineRule="auto"/>
        <w:jc w:val="left"/>
        <w:textAlignment w:val="center"/>
      </w:pPr>
      <w:r>
        <w:t>8．B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试题分析：根据题意，符合条件的五位数首位数字必须是4、5其中1个，末位数字为0、2、4中其中1个；进而对首位数字分2种情况讨论，①首位数字为5时，②首位数字为4时，每种情况下分析首位、末位数字的情况，再安排剩余的三个位置，由分步计数原理可得其情况数目，进而由分类加法原理，计算可得答案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解：根据题意，符合条件的五位数首位数字必须是4、5其中1个，末位数字为0、2、4中其中1个；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分两种情况讨论：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①首位数字为5时，末位数字有3种情况，在剩余的4个数中任取3个，放在剩余的3个位置上，有A</w:t>
      </w:r>
      <w:r>
        <w:rPr>
          <w:vertAlign w:val="subscript"/>
        </w:rPr>
        <w:t>4</w:t>
      </w:r>
      <w:r>
        <w:rPr>
          <w:vertAlign w:val="superscript"/>
        </w:rPr>
        <w:t>3</w:t>
      </w:r>
      <w:r>
        <w:t>=24种情况，此时有3×24=72个，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②首位数字为4时，末位数字有2种情况，在剩余的4个数中任取3个，放在剩余的3个位置上，有A</w:t>
      </w:r>
      <w:r>
        <w:rPr>
          <w:vertAlign w:val="subscript"/>
        </w:rPr>
        <w:t>4</w:t>
      </w:r>
      <w:r>
        <w:rPr>
          <w:vertAlign w:val="superscript"/>
        </w:rPr>
        <w:t>3</w:t>
      </w:r>
      <w:r>
        <w:t>=24种情况，此时有2×24=48个，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共有72+48=120个．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故选B</w:t>
      </w:r>
    </w:p>
    <w:p>
      <w:pPr>
        <w:shd w:val="clear" w:color="auto" w:fill="auto"/>
        <w:spacing w:line="360" w:lineRule="auto"/>
        <w:jc w:val="left"/>
        <w:textAlignment w:val="center"/>
      </w:pPr>
      <w:r>
        <w:t>考点：排列、组合及简单计数问题．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9．BCD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【分析】根据基本初等函数的导数公式判断各项的正误.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【详解】A：</w:t>
      </w:r>
      <w:r>
        <w:object>
          <v:shape id="_x0000_i1136" type="#_x0000_t75" alt="eqIdbbcd036615f0c61281ab862fa766f876" style="width:59.8pt;height:23.8pt" o:oleicon="f" o:ole="" coordsize="21600,21600" o:preferrelative="t" filled="f" stroked="f">
            <v:stroke joinstyle="miter"/>
            <v:imagedata r:id="rId215" o:title="eqIdbbcd036615f0c61281ab862fa766f876"/>
            <o:lock v:ext="edit" aspectratio="t"/>
            <w10:anchorlock/>
          </v:shape>
          <o:OLEObject Type="Embed" ProgID="Equation.DSMT4" ShapeID="_x0000_i1136" DrawAspect="Content" ObjectID="_1468075836" r:id="rId216"/>
        </w:object>
      </w:r>
      <w:r>
        <w:t>，错误；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B：</w:t>
      </w:r>
      <w:r>
        <w:object>
          <v:shape id="_x0000_i1137" type="#_x0000_t75" alt="eqId2d97034a5110d35bfe53f32682d64cc4" style="width:73pt;height:27.25pt" o:oleicon="f" o:ole="" coordsize="21600,21600" o:preferrelative="t" filled="f" stroked="f">
            <v:stroke joinstyle="miter"/>
            <v:imagedata r:id="rId59" o:title="eqId2d97034a5110d35bfe53f32682d64cc4"/>
            <o:lock v:ext="edit" aspectratio="t"/>
            <w10:anchorlock/>
          </v:shape>
          <o:OLEObject Type="Embed" ProgID="Equation.DSMT4" ShapeID="_x0000_i1137" DrawAspect="Content" ObjectID="_1468075837" r:id="rId217"/>
        </w:object>
      </w:r>
      <w:r>
        <w:t>，正确；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C：</w:t>
      </w:r>
      <w:r>
        <w:object>
          <v:shape id="_x0000_i1138" type="#_x0000_t75" alt="eqId0c5d1865cb9419bc3450a6e2f7e231e3" style="width:58.9pt;height:31.1pt" o:oleicon="f" o:ole="" coordsize="21600,21600" o:preferrelative="t" filled="f" stroked="f">
            <v:stroke joinstyle="miter"/>
            <v:imagedata r:id="rId61" o:title="eqId0c5d1865cb9419bc3450a6e2f7e231e3"/>
            <o:lock v:ext="edit" aspectratio="t"/>
            <w10:anchorlock/>
          </v:shape>
          <o:OLEObject Type="Embed" ProgID="Equation.DSMT4" ShapeID="_x0000_i1138" DrawAspect="Content" ObjectID="_1468075838" r:id="rId218"/>
        </w:object>
      </w:r>
      <w:r>
        <w:t>，正确；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D：</w:t>
      </w:r>
      <w:r>
        <w:object>
          <v:shape id="_x0000_i1139" type="#_x0000_t75" alt="eqId73229f422d8fab449bf55d509cc123e4" style="width:51.9pt;height:34.05pt" o:oleicon="f" o:ole="" coordsize="21600,21600" o:preferrelative="t" filled="f" stroked="f">
            <v:stroke joinstyle="miter"/>
            <v:imagedata r:id="rId63" o:title="eqId73229f422d8fab449bf55d509cc123e4"/>
            <o:lock v:ext="edit" aspectratio="t"/>
            <w10:anchorlock/>
          </v:shape>
          <o:OLEObject Type="Embed" ProgID="Equation.DSMT4" ShapeID="_x0000_i1139" DrawAspect="Content" ObjectID="_1468075839" r:id="rId219"/>
        </w:object>
      </w:r>
      <w:r>
        <w:t>，正确．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故选：BCD</w:t>
      </w:r>
    </w:p>
    <w:p>
      <w:pPr>
        <w:shd w:val="clear" w:color="auto" w:fill="auto"/>
        <w:spacing w:line="360" w:lineRule="auto"/>
        <w:jc w:val="left"/>
        <w:textAlignment w:val="center"/>
      </w:pPr>
      <w:r>
        <w:t>10．AB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【分析】由组合数的性质可以列出方程，求出正整数</w:t>
      </w:r>
      <w:r>
        <w:rPr>
          <w:rFonts w:ascii="Times New Roman" w:eastAsia="Times New Roman" w:hAnsi="Times New Roman" w:cs="Times New Roman"/>
          <w:i/>
        </w:rPr>
        <w:t>x</w:t>
      </w:r>
      <w:r>
        <w:t>的值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【详解】由题意得：</w:t>
      </w:r>
      <w:r>
        <w:object>
          <v:shape id="_x0000_i1140" type="#_x0000_t75" alt="eqId3a7bbf18e314cb7d64b1ef1d477fa581" style="width:38.7pt;height:11.15pt" o:oleicon="f" o:ole="" coordsize="21600,21600" o:preferrelative="t" filled="f" stroked="f">
            <v:stroke joinstyle="miter"/>
            <v:imagedata r:id="rId220" o:title="eqId3a7bbf18e314cb7d64b1ef1d477fa581"/>
            <o:lock v:ext="edit" aspectratio="t"/>
            <w10:anchorlock/>
          </v:shape>
          <o:OLEObject Type="Embed" ProgID="Equation.DSMT4" ShapeID="_x0000_i1140" DrawAspect="Content" ObjectID="_1468075840" r:id="rId221"/>
        </w:object>
      </w:r>
      <w:r>
        <w:t>或</w:t>
      </w:r>
      <w:r>
        <w:object>
          <v:shape id="_x0000_i1141" type="#_x0000_t75" alt="eqIdace692d62477ad867bd8be1b2b24ede1" style="width:57.15pt;height:12.45pt" o:oleicon="f" o:ole="" coordsize="21600,21600" o:preferrelative="t" filled="f" stroked="f">
            <v:stroke joinstyle="miter"/>
            <v:imagedata r:id="rId222" o:title="eqIdace692d62477ad867bd8be1b2b24ede1"/>
            <o:lock v:ext="edit" aspectratio="t"/>
            <w10:anchorlock/>
          </v:shape>
          <o:OLEObject Type="Embed" ProgID="Equation.DSMT4" ShapeID="_x0000_i1141" DrawAspect="Content" ObjectID="_1468075841" r:id="rId22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解得：</w:t>
      </w:r>
      <w:r>
        <w:object>
          <v:shape id="_x0000_i1142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142" DrawAspect="Content" ObjectID="_1468075842" r:id="rId224"/>
        </w:object>
      </w:r>
      <w:r>
        <w:t>或</w:t>
      </w:r>
      <w:r>
        <w:object>
          <v:shape id="_x0000_i1143" type="#_x0000_t75" alt="eqId707ea658f3a9359f5740d5aab48f7948" style="width:21.95pt;height:11.3pt" o:oleicon="f" o:ole="" coordsize="21600,21600" o:preferrelative="t" filled="f" stroked="f">
            <v:stroke joinstyle="miter"/>
            <v:imagedata r:id="rId225" o:title="eqId707ea658f3a9359f5740d5aab48f7948"/>
            <o:lock v:ext="edit" aspectratio="t"/>
            <w10:anchorlock/>
          </v:shape>
          <o:OLEObject Type="Embed" ProgID="Equation.DSMT4" ShapeID="_x0000_i1143" DrawAspect="Content" ObjectID="_1468075843" r:id="rId226"/>
        </w:object>
      </w:r>
      <w:r>
        <w:t>，经过检验，均符合题意.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故选：AB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11．BC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【分析】分别求得各个函数的导数，若</w:t>
      </w:r>
      <w:r>
        <w:object>
          <v:shape id="_x0000_i1144" type="#_x0000_t75" alt="eqId905e695f5d495c7fd37b3635612f5910" style="width:41.3pt;height:13.75pt" o:oleicon="f" o:ole="" coordsize="21600,21600" o:preferrelative="t" filled="f" stroked="f">
            <v:stroke joinstyle="miter"/>
            <v:imagedata r:id="rId227" o:title="eqId905e695f5d495c7fd37b3635612f5910"/>
            <o:lock v:ext="edit" aspectratio="t"/>
            <w10:anchorlock/>
          </v:shape>
          <o:OLEObject Type="Embed" ProgID="Equation.DSMT4" ShapeID="_x0000_i1144" DrawAspect="Content" ObjectID="_1468075844" r:id="rId228"/>
        </w:object>
      </w:r>
      <w:r>
        <w:t>有解，则直线</w:t>
      </w:r>
      <w:r>
        <w:object>
          <v:shape id="_x0000_i1145" type="#_x0000_t75" alt="eqIdbebb3b7f47e0decd48e64cb32aaa5903" style="width:45.75pt;height:14.25pt" o:oleicon="f" o:ole="" coordsize="21600,21600" o:preferrelative="t" filled="f" stroked="f">
            <v:stroke joinstyle="miter"/>
            <v:imagedata r:id="rId69" o:title="eqIdbebb3b7f47e0decd48e64cb32aaa5903"/>
            <o:lock v:ext="edit" aspectratio="t"/>
            <w10:anchorlock/>
          </v:shape>
          <o:OLEObject Type="Embed" ProgID="Equation.DSMT4" ShapeID="_x0000_i1145" DrawAspect="Content" ObjectID="_1468075845" r:id="rId229"/>
        </w:object>
      </w:r>
      <w:r>
        <w:t>能作为该函数图象的切线，若</w:t>
      </w:r>
      <w:r>
        <w:object>
          <v:shape id="_x0000_i1146" type="#_x0000_t75" alt="eqId905e695f5d495c7fd37b3635612f5910" style="width:41.3pt;height:13.75pt" o:oleicon="f" o:ole="" coordsize="21600,21600" o:preferrelative="t" filled="f" stroked="f">
            <v:stroke joinstyle="miter"/>
            <v:imagedata r:id="rId227" o:title="eqId905e695f5d495c7fd37b3635612f5910"/>
            <o:lock v:ext="edit" aspectratio="t"/>
            <w10:anchorlock/>
          </v:shape>
          <o:OLEObject Type="Embed" ProgID="Equation.DSMT4" ShapeID="_x0000_i1146" DrawAspect="Content" ObjectID="_1468075846" r:id="rId230"/>
        </w:object>
      </w:r>
      <w:r>
        <w:t>无解，则不满足题意，即可得答案.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【详解】对于A：</w:t>
      </w:r>
      <w:r>
        <w:object>
          <v:shape id="_x0000_i1147" type="#_x0000_t75" alt="eqIdcbcdd5872979d07e7b0ac5dac881bffa" style="width:71.25pt;height:27.25pt" o:oleicon="f" o:ole="" coordsize="21600,21600" o:preferrelative="t" filled="f" stroked="f">
            <v:stroke joinstyle="miter"/>
            <v:imagedata r:id="rId231" o:title="eqIdcbcdd5872979d07e7b0ac5dac881bffa"/>
            <o:lock v:ext="edit" aspectratio="t"/>
            <w10:anchorlock/>
          </v:shape>
          <o:OLEObject Type="Embed" ProgID="Equation.DSMT4" ShapeID="_x0000_i1147" DrawAspect="Content" ObjectID="_1468075847" r:id="rId232"/>
        </w:object>
      </w:r>
      <w:r>
        <w:t>，故无论</w:t>
      </w:r>
      <w:r>
        <w:rPr>
          <w:rFonts w:ascii="Times New Roman" w:eastAsia="Times New Roman" w:hAnsi="Times New Roman" w:cs="Times New Roman"/>
          <w:i/>
        </w:rPr>
        <w:t>x</w:t>
      </w:r>
      <w:r>
        <w:t>取何值，</w:t>
      </w:r>
      <w:r>
        <w:object>
          <v:shape id="_x0000_i1148" type="#_x0000_t75" alt="eqId6a4b04824a308519a61318a82aa97a05" style="width:26.4pt;height:15.8pt" o:oleicon="f" o:ole="" coordsize="21600,21600" o:preferrelative="t" filled="f" stroked="f">
            <v:stroke joinstyle="miter"/>
            <v:imagedata r:id="rId107" o:title="eqId6a4b04824a308519a61318a82aa97a05"/>
            <o:lock v:ext="edit" aspectratio="t"/>
            <w10:anchorlock/>
          </v:shape>
          <o:OLEObject Type="Embed" ProgID="Equation.DSMT4" ShapeID="_x0000_i1148" DrawAspect="Content" ObjectID="_1468075848" r:id="rId233"/>
        </w:object>
      </w:r>
      <w:r>
        <w:t>不可能等于2，故A错误；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对于B：</w:t>
      </w:r>
      <w:r>
        <w:object>
          <v:shape id="_x0000_i1149" type="#_x0000_t75" alt="eqIdc974951310cf404a0ce64912403ce155" style="width:50.1pt;height:16.05pt" o:oleicon="f" o:ole="" coordsize="21600,21600" o:preferrelative="t" filled="f" stroked="f">
            <v:stroke joinstyle="miter"/>
            <v:imagedata r:id="rId234" o:title="eqIdc974951310cf404a0ce64912403ce155"/>
            <o:lock v:ext="edit" aspectratio="t"/>
            <w10:anchorlock/>
          </v:shape>
          <o:OLEObject Type="Embed" ProgID="Equation.DSMT4" ShapeID="_x0000_i1149" DrawAspect="Content" ObjectID="_1468075849" r:id="rId235"/>
        </w:object>
      </w:r>
      <w:r>
        <w:t>，令</w:t>
      </w:r>
      <w:r>
        <w:object>
          <v:shape id="_x0000_i1150" type="#_x0000_t75" alt="eqId944a48b6b831a94177e2f6a8e39bd252" style="width:66.85pt;height:15.85pt" o:oleicon="f" o:ole="" coordsize="21600,21600" o:preferrelative="t" filled="f" stroked="f">
            <v:stroke joinstyle="miter"/>
            <v:imagedata r:id="rId236" o:title="eqId944a48b6b831a94177e2f6a8e39bd252"/>
            <o:lock v:ext="edit" aspectratio="t"/>
            <w10:anchorlock/>
          </v:shape>
          <o:OLEObject Type="Embed" ProgID="Equation.DSMT4" ShapeID="_x0000_i1150" DrawAspect="Content" ObjectID="_1468075850" r:id="rId237"/>
        </w:object>
      </w:r>
      <w:r>
        <w:t>，解得</w:t>
      </w:r>
      <w:r>
        <w:object>
          <v:shape id="_x0000_i1151" type="#_x0000_t75" alt="eqId24ac3b4b805b2ada11ead5a8468ed7e2" style="width:34.3pt;height:31pt" o:oleicon="f" o:ole="" coordsize="21600,21600" o:preferrelative="t" filled="f" stroked="f">
            <v:stroke joinstyle="miter"/>
            <v:imagedata r:id="rId238" o:title="eqId24ac3b4b805b2ada11ead5a8468ed7e2"/>
            <o:lock v:ext="edit" aspectratio="t"/>
            <w10:anchorlock/>
          </v:shape>
          <o:OLEObject Type="Embed" ProgID="Equation.DSMT4" ShapeID="_x0000_i1151" DrawAspect="Content" ObjectID="_1468075851" r:id="rId239"/>
        </w:object>
      </w:r>
      <w:r>
        <w:t>，所以直线</w:t>
      </w:r>
      <w:r>
        <w:object>
          <v:shape id="_x0000_i1152" type="#_x0000_t75" alt="eqIdbebb3b7f47e0decd48e64cb32aaa5903" style="width:45.75pt;height:14.25pt" o:oleicon="f" o:ole="" coordsize="21600,21600" o:preferrelative="t" filled="f" stroked="f">
            <v:stroke joinstyle="miter"/>
            <v:imagedata r:id="rId69" o:title="eqIdbebb3b7f47e0decd48e64cb32aaa5903"/>
            <o:lock v:ext="edit" aspectratio="t"/>
            <w10:anchorlock/>
          </v:shape>
          <o:OLEObject Type="Embed" ProgID="Equation.DSMT4" ShapeID="_x0000_i1152" DrawAspect="Content" ObjectID="_1468075852" r:id="rId240"/>
        </w:object>
      </w:r>
      <w:r>
        <w:t>能作为该函数图象的切线；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对于C：</w:t>
      </w:r>
      <w:r>
        <w:object>
          <v:shape id="_x0000_i1153" type="#_x0000_t75" alt="eqId42f94bbd0e9ccaf562457b861d451799" style="width:46.6pt;height:17.7pt" o:oleicon="f" o:ole="" coordsize="21600,21600" o:preferrelative="t" filled="f" stroked="f">
            <v:stroke joinstyle="miter"/>
            <v:imagedata r:id="rId241" o:title="eqId42f94bbd0e9ccaf562457b861d451799"/>
            <o:lock v:ext="edit" aspectratio="t"/>
            <w10:anchorlock/>
          </v:shape>
          <o:OLEObject Type="Embed" ProgID="Equation.DSMT4" ShapeID="_x0000_i1153" DrawAspect="Content" ObjectID="_1468075853" r:id="rId242"/>
        </w:object>
      </w:r>
      <w:r>
        <w:t>，令</w:t>
      </w:r>
      <w:r>
        <w:object>
          <v:shape id="_x0000_i1154" type="#_x0000_t75" alt="eqIdce7a565c8a7c25763ce68e433eb7831b" style="width:28.1pt;height:13.55pt" o:oleicon="f" o:ole="" coordsize="21600,21600" o:preferrelative="t" filled="f" stroked="f">
            <v:stroke joinstyle="miter"/>
            <v:imagedata r:id="rId243" o:title="eqIdce7a565c8a7c25763ce68e433eb7831b"/>
            <o:lock v:ext="edit" aspectratio="t"/>
            <w10:anchorlock/>
          </v:shape>
          <o:OLEObject Type="Embed" ProgID="Equation.DSMT4" ShapeID="_x0000_i1154" DrawAspect="Content" ObjectID="_1468075854" r:id="rId244"/>
        </w:object>
      </w:r>
      <w:r>
        <w:t>，解得</w:t>
      </w:r>
      <w:r>
        <w:object>
          <v:shape id="_x0000_i1155" type="#_x0000_t75" alt="eqId39f7333b3a239b00d0d1b2ad330d35db" style="width:34.25pt;height:12.5pt" o:oleicon="f" o:ole="" coordsize="21600,21600" o:preferrelative="t" filled="f" stroked="f">
            <v:stroke joinstyle="miter"/>
            <v:imagedata r:id="rId245" o:title="eqId39f7333b3a239b00d0d1b2ad330d35db"/>
            <o:lock v:ext="edit" aspectratio="t"/>
            <w10:anchorlock/>
          </v:shape>
          <o:OLEObject Type="Embed" ProgID="Equation.DSMT4" ShapeID="_x0000_i1155" DrawAspect="Content" ObjectID="_1468075855" r:id="rId246"/>
        </w:object>
      </w:r>
      <w:r>
        <w:t>，所以直线</w:t>
      </w:r>
      <w:r>
        <w:object>
          <v:shape id="_x0000_i1156" type="#_x0000_t75" alt="eqIdbebb3b7f47e0decd48e64cb32aaa5903" style="width:45.75pt;height:14.25pt" o:oleicon="f" o:ole="" coordsize="21600,21600" o:preferrelative="t" filled="f" stroked="f">
            <v:stroke joinstyle="miter"/>
            <v:imagedata r:id="rId69" o:title="eqIdbebb3b7f47e0decd48e64cb32aaa5903"/>
            <o:lock v:ext="edit" aspectratio="t"/>
            <w10:anchorlock/>
          </v:shape>
          <o:OLEObject Type="Embed" ProgID="Equation.DSMT4" ShapeID="_x0000_i1156" DrawAspect="Content" ObjectID="_1468075856" r:id="rId247"/>
        </w:object>
      </w:r>
      <w:r>
        <w:t>能作为该函数图象的切线；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对于D：</w:t>
      </w:r>
      <w:r>
        <w:object>
          <v:shape id="_x0000_i1157" type="#_x0000_t75" alt="eqIde1bddc0367ea44ecea20103d82bf8f33" style="width:90.6pt;height:13.85pt" o:oleicon="f" o:ole="" coordsize="21600,21600" o:preferrelative="t" filled="f" stroked="f">
            <v:stroke joinstyle="miter"/>
            <v:imagedata r:id="rId248" o:title="eqIde1bddc0367ea44ecea20103d82bf8f33"/>
            <o:lock v:ext="edit" aspectratio="t"/>
            <w10:anchorlock/>
          </v:shape>
          <o:OLEObject Type="Embed" ProgID="Equation.DSMT4" ShapeID="_x0000_i1157" DrawAspect="Content" ObjectID="_1468075857" r:id="rId249"/>
        </w:object>
      </w:r>
      <w:r>
        <w:t>，故无论</w:t>
      </w:r>
      <w:r>
        <w:rPr>
          <w:rFonts w:ascii="Times New Roman" w:eastAsia="Times New Roman" w:hAnsi="Times New Roman" w:cs="Times New Roman"/>
          <w:i/>
        </w:rPr>
        <w:t>x</w:t>
      </w:r>
      <w:r>
        <w:t>取何值，</w:t>
      </w:r>
      <w:r>
        <w:object>
          <v:shape id="_x0000_i1158" type="#_x0000_t75" alt="eqId6a4b04824a308519a61318a82aa97a05" style="width:26.4pt;height:15.8pt" o:oleicon="f" o:ole="" coordsize="21600,21600" o:preferrelative="t" filled="f" stroked="f">
            <v:stroke joinstyle="miter"/>
            <v:imagedata r:id="rId107" o:title="eqId6a4b04824a308519a61318a82aa97a05"/>
            <o:lock v:ext="edit" aspectratio="t"/>
            <w10:anchorlock/>
          </v:shape>
          <o:OLEObject Type="Embed" ProgID="Equation.DSMT4" ShapeID="_x0000_i1158" DrawAspect="Content" ObjectID="_1468075858" r:id="rId250"/>
        </w:object>
      </w:r>
      <w:r>
        <w:t>不可能等于2，故D错误；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故选：BC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12．BCD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【分析】根据二项式的展开项公式展开即可.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59" type="#_x0000_t75" alt="eqIdc78e00988d1f8e6b5f5c516058bdef49" style="width:144.3pt;height:17.75pt" o:oleicon="f" o:ole="" coordsize="21600,21600" o:preferrelative="t" filled="f" stroked="f">
            <v:stroke joinstyle="miter"/>
            <v:imagedata r:id="rId251" o:title="eqIdc78e00988d1f8e6b5f5c516058bdef49"/>
            <o:lock v:ext="edit" aspectratio="t"/>
            <w10:anchorlock/>
          </v:shape>
          <o:OLEObject Type="Embed" ProgID="Equation.DSMT4" ShapeID="_x0000_i1159" DrawAspect="Content" ObjectID="_1468075859" r:id="rId252"/>
        </w:object>
      </w:r>
      <w:r>
        <w:t>，当</w:t>
      </w:r>
      <w:r>
        <w:object>
          <v:shape id="_x0000_i1160" type="#_x0000_t75" alt="eqIdbb45f673c56a289ea78831c9237e8d20" style="width:24.6pt;height:12.5pt" o:oleicon="f" o:ole="" coordsize="21600,21600" o:preferrelative="t" filled="f" stroked="f">
            <v:stroke joinstyle="miter"/>
            <v:imagedata r:id="rId253" o:title="eqIdbb45f673c56a289ea78831c9237e8d20"/>
            <o:lock v:ext="edit" aspectratio="t"/>
            <w10:anchorlock/>
          </v:shape>
          <o:OLEObject Type="Embed" ProgID="Equation.DSMT4" ShapeID="_x0000_i1160" DrawAspect="Content" ObjectID="_1468075860" r:id="rId254"/>
        </w:object>
      </w:r>
      <w:r>
        <w:t>时，常数项为</w:t>
      </w:r>
      <w:r>
        <w:object>
          <v:shape id="_x0000_i1161" type="#_x0000_t75" alt="eqIdacbc6a613224461ade69362d46550474" style="width:12.25pt;height:10.75pt" o:oleicon="f" o:ole="" coordsize="21600,21600" o:preferrelative="t" filled="f" stroked="f">
            <v:stroke joinstyle="miter"/>
            <v:imagedata r:id="rId27" o:title="eqIdacbc6a613224461ade69362d46550474"/>
            <o:lock v:ext="edit" aspectratio="t"/>
            <w10:anchorlock/>
          </v:shape>
          <o:OLEObject Type="Embed" ProgID="Equation.DSMT4" ShapeID="_x0000_i1161" DrawAspect="Content" ObjectID="_1468075861" r:id="rId255"/>
        </w:object>
      </w:r>
      <w:r>
        <w:t>，故</w:t>
      </w:r>
      <w:r>
        <w:object>
          <v:shape id="_x0000_i1162" type="#_x0000_t75" alt="eqIdff4489d9b83072184c0e1d6b09be50ca" style="width:11.4pt;height:11.4pt" o:oleicon="f" o:ole="" coordsize="21600,21600" o:preferrelative="t" filled="f" stroked="f">
            <v:stroke joinstyle="miter"/>
            <v:imagedata r:id="rId256" o:title="eqIdff4489d9b83072184c0e1d6b09be50ca"/>
            <o:lock v:ext="edit" aspectratio="t"/>
            <w10:anchorlock/>
          </v:shape>
          <o:OLEObject Type="Embed" ProgID="Equation.DSMT4" ShapeID="_x0000_i1162" DrawAspect="Content" ObjectID="_1468075862" r:id="rId257"/>
        </w:object>
      </w:r>
      <w:r>
        <w:t>选项错误</w:t>
      </w:r>
      <w:r>
        <w:object>
          <v:shape id="_x0000_i1163" type="#_x0000_t75" alt="eqId476418f691864cd26cc2953da96e3da3" style="width:15.8pt;height:15.8pt" o:oleicon="f" o:ole="" coordsize="21600,21600" o:preferrelative="t" filled="f" stroked="f">
            <v:stroke joinstyle="miter"/>
            <v:imagedata r:id="rId258" o:title="eqId476418f691864cd26cc2953da96e3da3"/>
            <o:lock v:ext="edit" aspectratio="t"/>
            <w10:anchorlock/>
          </v:shape>
          <o:OLEObject Type="Embed" ProgID="Equation.DSMT4" ShapeID="_x0000_i1163" DrawAspect="Content" ObjectID="_1468075863" r:id="rId259"/>
        </w:object>
      </w:r>
      <w:r>
        <w:t>的系数为</w:t>
      </w:r>
      <w:r>
        <w:object>
          <v:shape id="_x0000_i1164" type="#_x0000_t75" alt="eqId466b1adad9ffbee2b5b3e83312fe16c2" style="width:56.3pt;height:16.55pt" o:oleicon="f" o:ole="" coordsize="21600,21600" o:preferrelative="t" filled="f" stroked="f">
            <v:stroke joinstyle="miter"/>
            <v:imagedata r:id="rId260" o:title="eqId466b1adad9ffbee2b5b3e83312fe16c2"/>
            <o:lock v:ext="edit" aspectratio="t"/>
            <w10:anchorlock/>
          </v:shape>
          <o:OLEObject Type="Embed" ProgID="Equation.DSMT4" ShapeID="_x0000_i1164" DrawAspect="Content" ObjectID="_1468075864" r:id="rId261"/>
        </w:object>
      </w:r>
      <w:r>
        <w:t>，故</w:t>
      </w:r>
      <w:r>
        <w:object>
          <v:shape id="_x0000_i1165" type="#_x0000_t75" alt="eqIdea1e8babee63bfc889ae5a34632284bc" style="width:10.55pt;height:11.4pt" o:oleicon="f" o:ole="" coordsize="21600,21600" o:preferrelative="t" filled="f" stroked="f">
            <v:stroke joinstyle="miter"/>
            <v:imagedata r:id="rId262" o:title="eqIdea1e8babee63bfc889ae5a34632284bc"/>
            <o:lock v:ext="edit" aspectratio="t"/>
            <w10:anchorlock/>
          </v:shape>
          <o:OLEObject Type="Embed" ProgID="Equation.DSMT4" ShapeID="_x0000_i1165" DrawAspect="Content" ObjectID="_1468075865" r:id="rId263"/>
        </w:object>
      </w:r>
      <w:r>
        <w:t>正确</w:t>
      </w:r>
      <w:r>
        <w:object>
          <v:shape id="_x0000_i1166" type="#_x0000_t75" alt="eqId0abe012484157351585d82b154392532" style="width:15.8pt;height:15.8pt" o:oleicon="f" o:ole="" coordsize="21600,21600" o:preferrelative="t" filled="f" stroked="f">
            <v:stroke joinstyle="miter"/>
            <v:imagedata r:id="rId264" o:title="eqId0abe012484157351585d82b154392532"/>
            <o:lock v:ext="edit" aspectratio="t"/>
            <w10:anchorlock/>
          </v:shape>
          <o:OLEObject Type="Embed" ProgID="Equation.DSMT4" ShapeID="_x0000_i1166" DrawAspect="Content" ObjectID="_1468075866" r:id="rId265"/>
        </w:object>
      </w:r>
      <w:r>
        <w:t>的系数为</w:t>
      </w:r>
      <w:r>
        <w:object>
          <v:shape id="_x0000_i1167" type="#_x0000_t75" alt="eqIdfc0a137872665ce6a163a379e5568cbf" style="width:52.75pt;height:16.45pt" o:oleicon="f" o:ole="" coordsize="21600,21600" o:preferrelative="t" filled="f" stroked="f">
            <v:stroke joinstyle="miter"/>
            <v:imagedata r:id="rId266" o:title="eqIdfc0a137872665ce6a163a379e5568cbf"/>
            <o:lock v:ext="edit" aspectratio="t"/>
            <w10:anchorlock/>
          </v:shape>
          <o:OLEObject Type="Embed" ProgID="Equation.DSMT4" ShapeID="_x0000_i1167" DrawAspect="Content" ObjectID="_1468075867" r:id="rId267"/>
        </w:object>
      </w:r>
      <w:r>
        <w:t>故</w:t>
      </w:r>
      <w:r>
        <w:object>
          <v:shape id="_x0000_i1168" type="#_x0000_t75" alt="eqIdca66a268d6f46e0e9d5d9151b785be60" style="width:10.55pt;height:12.45pt" o:oleicon="f" o:ole="" coordsize="21600,21600" o:preferrelative="t" filled="f" stroked="f">
            <v:stroke joinstyle="miter"/>
            <v:imagedata r:id="rId268" o:title="eqIdca66a268d6f46e0e9d5d9151b785be60"/>
            <o:lock v:ext="edit" aspectratio="t"/>
            <w10:anchorlock/>
          </v:shape>
          <o:OLEObject Type="Embed" ProgID="Equation.DSMT4" ShapeID="_x0000_i1168" DrawAspect="Content" ObjectID="_1468075868" r:id="rId269"/>
        </w:object>
      </w:r>
      <w:r>
        <w:t>正确；令</w:t>
      </w:r>
      <w:r>
        <w:object>
          <v:shape id="_x0000_i1169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169" DrawAspect="Content" ObjectID="_1468075869" r:id="rId270"/>
        </w:object>
      </w:r>
      <w:r>
        <w:t>，有</w:t>
      </w:r>
      <w:r>
        <w:object>
          <v:shape id="_x0000_i1170" type="#_x0000_t75" alt="eqIdaff1f65fcd585bb370417e790ea26c5e" style="width:75.65pt;height:17.75pt" o:oleicon="f" o:ole="" coordsize="21600,21600" o:preferrelative="t" filled="f" stroked="f">
            <v:stroke joinstyle="miter"/>
            <v:imagedata r:id="rId271" o:title="eqIdaff1f65fcd585bb370417e790ea26c5e"/>
            <o:lock v:ext="edit" aspectratio="t"/>
            <w10:anchorlock/>
          </v:shape>
          <o:OLEObject Type="Embed" ProgID="Equation.DSMT4" ShapeID="_x0000_i1170" DrawAspect="Content" ObjectID="_1468075870" r:id="rId272"/>
        </w:object>
      </w:r>
      <w:r>
        <w:t>，故</w:t>
      </w:r>
      <w:r>
        <w:object>
          <v:shape id="_x0000_i1171" type="#_x0000_t75" alt="eqId1f0b669ef4514f24ee09adeff7f41238" style="width:11.4pt;height:11.4pt" o:oleicon="f" o:ole="" coordsize="21600,21600" o:preferrelative="t" filled="f" stroked="f">
            <v:stroke joinstyle="miter"/>
            <v:imagedata r:id="rId273" o:title="eqId1f0b669ef4514f24ee09adeff7f41238"/>
            <o:lock v:ext="edit" aspectratio="t"/>
            <w10:anchorlock/>
          </v:shape>
          <o:OLEObject Type="Embed" ProgID="Equation.DSMT4" ShapeID="_x0000_i1171" DrawAspect="Content" ObjectID="_1468075871" r:id="rId274"/>
        </w:object>
      </w:r>
      <w:r>
        <w:t>正确．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故选：BCD</w: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tabs>
          <w:tab w:val="left" w:pos="4156"/>
        </w:tabs>
        <w:spacing w:line="360" w:lineRule="auto"/>
        <w:jc w:val="center"/>
        <w:textAlignment w:val="center"/>
        <w:rPr>
          <w:rFonts w:ascii="宋体" w:eastAsia="宋体" w:hAnsi="宋体" w:cs="宋体"/>
          <w:b w:val="0"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第II卷（非选择题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，共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  <w:lang w:val="en-US" w:eastAsia="zh-CN"/>
        </w:rPr>
        <w:t>90</w:t>
      </w:r>
      <w:r>
        <w:rPr>
          <w:rFonts w:ascii="宋体" w:hAnsi="宋体" w:cs="宋体" w:hint="eastAsia"/>
          <w:b/>
          <w:bCs/>
          <w:i w:val="0"/>
          <w:iCs w:val="0"/>
          <w:color w:val="auto"/>
          <w:sz w:val="28"/>
          <w:szCs w:val="28"/>
        </w:rPr>
        <w:t>分</w:t>
      </w:r>
      <w:r>
        <w:rPr>
          <w:rFonts w:ascii="宋体" w:eastAsia="宋体" w:hAnsi="宋体" w:cs="宋体"/>
          <w:b/>
          <w:sz w:val="28"/>
          <w:szCs w:val="28"/>
        </w:rP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bookmarkStart w:id="0" w:name="_GoBack"/>
      <w:bookmarkEnd w:id="0"/>
      <w:r>
        <w:t>13．</w:t>
      </w:r>
      <w:r>
        <w:object>
          <v:shape id="_x0000_i1172" type="#_x0000_t75" alt="eqId9e6e15daf7b14dbff32c390f4984dcfb" style="width:34.3pt;height:13.15pt" o:oleicon="f" o:ole="" coordsize="21600,21600" o:preferrelative="t" filled="f" stroked="f">
            <v:stroke joinstyle="miter"/>
            <v:imagedata r:id="rId275" o:title="eqId9e6e15daf7b14dbff32c390f4984dcfb"/>
            <o:lock v:ext="edit" aspectratio="t"/>
            <w10:anchorlock/>
          </v:shape>
          <o:OLEObject Type="Embed" ProgID="Equation.DSMT4" ShapeID="_x0000_i1172" DrawAspect="Content" ObjectID="_1468075872" r:id="rId27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【解析】求出导函数，得切线斜率后可得切线方程．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73" type="#_x0000_t75" alt="eqIdabcce3f0b6262d987c26c173a21e5c03" style="width:49.25pt;height:14.3pt" o:oleicon="f" o:ole="" coordsize="21600,21600" o:preferrelative="t" filled="f" stroked="f">
            <v:stroke joinstyle="miter"/>
            <v:imagedata r:id="rId277" o:title="eqIdabcce3f0b6262d987c26c173a21e5c03"/>
            <o:lock v:ext="edit" aspectratio="t"/>
            <w10:anchorlock/>
          </v:shape>
          <o:OLEObject Type="Embed" ProgID="Equation.DSMT4" ShapeID="_x0000_i1173" DrawAspect="Content" ObjectID="_1468075873" r:id="rId278"/>
        </w:object>
      </w:r>
      <w:r>
        <w:t>，∴切线斜率为</w:t>
      </w:r>
      <w:r>
        <w:object>
          <v:shape id="_x0000_i1174" type="#_x0000_t75" alt="eqId8704c85b866060e34096465c0a40cc64" style="width:89.75pt;height:15.8pt" o:oleicon="f" o:ole="" coordsize="21600,21600" o:preferrelative="t" filled="f" stroked="f">
            <v:stroke joinstyle="miter"/>
            <v:imagedata r:id="rId279" o:title="eqId8704c85b866060e34096465c0a40cc64"/>
            <o:lock v:ext="edit" aspectratio="t"/>
            <w10:anchorlock/>
          </v:shape>
          <o:OLEObject Type="Embed" ProgID="Equation.DSMT4" ShapeID="_x0000_i1174" DrawAspect="Content" ObjectID="_1468075874" r:id="rId28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切线方程为</w:t>
      </w:r>
      <w:r>
        <w:object>
          <v:shape id="_x0000_i1175" type="#_x0000_t75" alt="eqId9e6e15daf7b14dbff32c390f4984dcfb" style="width:34.3pt;height:13.15pt" o:oleicon="f" o:ole="" coordsize="21600,21600" o:preferrelative="t" filled="f" stroked="f">
            <v:stroke joinstyle="miter"/>
            <v:imagedata r:id="rId275" o:title="eqId9e6e15daf7b14dbff32c390f4984dcfb"/>
            <o:lock v:ext="edit" aspectratio="t"/>
            <w10:anchorlock/>
          </v:shape>
          <o:OLEObject Type="Embed" ProgID="Equation.DSMT4" ShapeID="_x0000_i1175" DrawAspect="Content" ObjectID="_1468075875" r:id="rId281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176" type="#_x0000_t75" alt="eqId9e6e15daf7b14dbff32c390f4984dcfb" style="width:34.3pt;height:13.15pt" o:oleicon="f" o:ole="" coordsize="21600,21600" o:preferrelative="t" filled="f" stroked="f">
            <v:stroke joinstyle="miter"/>
            <v:imagedata r:id="rId275" o:title="eqId9e6e15daf7b14dbff32c390f4984dcfb"/>
            <o:lock v:ext="edit" aspectratio="t"/>
            <w10:anchorlock/>
          </v:shape>
          <o:OLEObject Type="Embed" ProgID="Equation.DSMT4" ShapeID="_x0000_i1176" DrawAspect="Content" ObjectID="_1468075876" r:id="rId282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</w:t>
      </w:r>
      <w:r>
        <w:object>
          <v:shape id="_x0000_i1177" type="#_x0000_t75" alt="eqIdc151424a9509dbf646c5da449667c6bf" style="width:14.05pt;height:11.45pt" o:oleicon="f" o:ole="" coordsize="21600,21600" o:preferrelative="t" filled="f" stroked="f">
            <v:stroke joinstyle="miter"/>
            <v:imagedata r:id="rId283" o:title="eqIdc151424a9509dbf646c5da449667c6bf"/>
            <o:lock v:ext="edit" aspectratio="t"/>
            <w10:anchorlock/>
          </v:shape>
          <o:OLEObject Type="Embed" ProgID="Equation.DSMT4" ShapeID="_x0000_i1177" DrawAspect="Content" ObjectID="_1468075877" r:id="rId28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【分析】利用二项式定理求出通项公式并整理化简，然后令</w:t>
      </w:r>
      <w:r>
        <w:object>
          <v:shape id="_x0000_i1178" type="#_x0000_t75" alt="eqId81dea63b8ce3e51adf66cf7b9982a248" style="width:8.75pt;height:9.5pt" o:oleicon="f" o:ole="" coordsize="21600,21600" o:preferrelative="t" filled="f" stroked="f">
            <v:stroke joinstyle="miter"/>
            <v:imagedata r:id="rId191" o:title="eqId81dea63b8ce3e51adf66cf7b9982a248"/>
            <o:lock v:ext="edit" aspectratio="t"/>
            <w10:anchorlock/>
          </v:shape>
          <o:OLEObject Type="Embed" ProgID="Equation.DSMT4" ShapeID="_x0000_i1178" DrawAspect="Content" ObjectID="_1468075878" r:id="rId285"/>
        </w:object>
      </w:r>
      <w:r>
        <w:t>的指数为零，求解并计算得到答案.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542925" cy="409575"/>
            <wp:effectExtent l="0" t="0" r="9525" b="889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49469" name="图片 100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的展开式的通项</w:t>
      </w:r>
      <w:r>
        <w:drawing>
          <wp:inline distT="0" distB="0" distL="114300" distR="114300">
            <wp:extent cx="2171700" cy="409575"/>
            <wp:effectExtent l="0" t="0" r="0" b="825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400" name="图片 10000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179" type="#_x0000_t75" alt="eqId7be2f80effadea397947102e4c22bc19" style="width:47.5pt;height:12.5pt" o:oleicon="f" o:ole="" coordsize="21600,21600" o:preferrelative="t" filled="f" stroked="f">
            <v:stroke joinstyle="miter"/>
            <v:imagedata r:id="rId288" o:title="eqId7be2f80effadea397947102e4c22bc19"/>
            <o:lock v:ext="edit" aspectratio="t"/>
            <w10:anchorlock/>
          </v:shape>
          <o:OLEObject Type="Embed" ProgID="Equation.DSMT4" ShapeID="_x0000_i1179" DrawAspect="Content" ObjectID="_1468075879" r:id="rId289"/>
        </w:object>
      </w:r>
      <w:r>
        <w:t>，解得</w:t>
      </w:r>
      <w:r>
        <w:drawing>
          <wp:inline distT="0" distB="0" distL="114300" distR="114300">
            <wp:extent cx="285750" cy="161925"/>
            <wp:effectExtent l="0" t="0" r="0" b="825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5134" name="图片 1000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故常数项为</w:t>
      </w:r>
      <w:r>
        <w:drawing>
          <wp:inline distT="0" distB="0" distL="114300" distR="114300">
            <wp:extent cx="1009650" cy="2476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8881" name="图片 1000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180" type="#_x0000_t75" alt="eqId395addb4439331615a7f220289d8b62c" style="width:14.05pt;height:11.35pt" o:oleicon="f" o:ole="" coordsize="21600,21600" o:preferrelative="t" filled="f" stroked="f">
            <v:stroke joinstyle="miter"/>
            <v:imagedata r:id="rId292" o:title="eqId395addb4439331615a7f220289d8b62c"/>
            <o:lock v:ext="edit" aspectratio="t"/>
            <w10:anchorlock/>
          </v:shape>
          <o:OLEObject Type="Embed" ProgID="Equation.DSMT4" ShapeID="_x0000_i1180" DrawAspect="Content" ObjectID="_1468075880" r:id="rId29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15．4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【分析】根据瞬时速度的概念求极限即可.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【详解】由条件可得：</w:t>
      </w:r>
      <w:r>
        <w:object>
          <v:shape id="_x0000_i1181" type="#_x0000_t75" alt="eqIdd0886e30cde3dc3428257a0662e4a7f3" style="width:165.4pt;height:29pt" o:oleicon="f" o:ole="" coordsize="21600,21600" o:preferrelative="t" filled="f" stroked="f">
            <v:stroke joinstyle="miter"/>
            <v:imagedata r:id="rId294" o:title="eqIdd0886e30cde3dc3428257a0662e4a7f3"/>
            <o:lock v:ext="edit" aspectratio="t"/>
            <w10:anchorlock/>
          </v:shape>
          <o:OLEObject Type="Embed" ProgID="Equation.DSMT4" ShapeID="_x0000_i1181" DrawAspect="Content" ObjectID="_1468075881" r:id="rId29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故答案为：4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</w:t>
      </w:r>
      <w:r>
        <w:object>
          <v:shape id="_x0000_i1182" type="#_x0000_t75" alt="eqId4b7f27ebcef70a3ebbbe8d2e53ea0896" style="width:14.05pt;height:12.6pt" o:oleicon="f" o:ole="" coordsize="21600,21600" o:preferrelative="t" filled="f" stroked="f">
            <v:stroke joinstyle="miter"/>
            <v:imagedata r:id="rId33" o:title="eqId4b7f27ebcef70a3ebbbe8d2e53ea0896"/>
            <o:lock v:ext="edit" aspectratio="t"/>
            <w10:anchorlock/>
          </v:shape>
          <o:OLEObject Type="Embed" ProgID="Equation.DSMT4" ShapeID="_x0000_i1182" DrawAspect="Content" ObjectID="_1468075882" r:id="rId29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【分析】首先分析</w:t>
      </w:r>
      <w:r>
        <w:object>
          <v:shape id="_x0000_i1183" type="#_x0000_t75" alt="eqIdd053b14c8588eee2acbbe44fc37a6886" style="width:9.65pt;height:11.9pt" o:oleicon="f" o:ole="" coordsize="21600,21600" o:preferrelative="t" filled="f" stroked="f">
            <v:stroke joinstyle="miter"/>
            <v:imagedata r:id="rId195" o:title="eqIdd053b14c8588eee2acbbe44fc37a6886"/>
            <o:lock v:ext="edit" aspectratio="t"/>
            <w10:anchorlock/>
          </v:shape>
          <o:OLEObject Type="Embed" ProgID="Equation.DSMT4" ShapeID="_x0000_i1183" DrawAspect="Content" ObjectID="_1468075883" r:id="rId297"/>
        </w:object>
      </w:r>
      <w:r>
        <w:t>只能去3,4,5，然后分类讨论满足题意的凸数个数，最后相加即可.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【详解】由题意可得</w:t>
      </w:r>
      <w:r>
        <w:object>
          <v:shape id="_x0000_i1184" type="#_x0000_t75" alt="eqIdd053b14c8588eee2acbbe44fc37a6886" style="width:9.65pt;height:11.9pt" o:oleicon="f" o:ole="" coordsize="21600,21600" o:preferrelative="t" filled="f" stroked="f">
            <v:stroke joinstyle="miter"/>
            <v:imagedata r:id="rId195" o:title="eqIdd053b14c8588eee2acbbe44fc37a6886"/>
            <o:lock v:ext="edit" aspectratio="t"/>
            <w10:anchorlock/>
          </v:shape>
          <o:OLEObject Type="Embed" ProgID="Equation.DSMT4" ShapeID="_x0000_i1184" DrawAspect="Content" ObjectID="_1468075884" r:id="rId298"/>
        </w:object>
      </w:r>
      <w:r>
        <w:t>只能去3,4,5，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85" type="#_x0000_t75" alt="eqIdc9355031ea0b2dc9cef3777621bc6d38" style="width:21.95pt;height:13.05pt" o:oleicon="f" o:ole="" coordsize="21600,21600" o:preferrelative="t" filled="f" stroked="f">
            <v:stroke joinstyle="miter"/>
            <v:imagedata r:id="rId299" o:title="eqIdc9355031ea0b2dc9cef3777621bc6d38"/>
            <o:lock v:ext="edit" aspectratio="t"/>
            <w10:anchorlock/>
          </v:shape>
          <o:OLEObject Type="Embed" ProgID="Equation.DSMT4" ShapeID="_x0000_i1185" DrawAspect="Content" ObjectID="_1468075885" r:id="rId300"/>
        </w:object>
      </w:r>
      <w:r>
        <w:t>时，凸数有 132,231共2个；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86" type="#_x0000_t75" alt="eqIdde72a5190834f5dbe895596656c038b3" style="width:25.5pt;height:13.5pt" o:oleicon="f" o:ole="" coordsize="21600,21600" o:preferrelative="t" filled="f" stroked="f">
            <v:stroke joinstyle="miter"/>
            <v:imagedata r:id="rId301" o:title="eqIdde72a5190834f5dbe895596656c038b3"/>
            <o:lock v:ext="edit" aspectratio="t"/>
            <w10:anchorlock/>
          </v:shape>
          <o:OLEObject Type="Embed" ProgID="Equation.DSMT4" ShapeID="_x0000_i1186" DrawAspect="Content" ObjectID="_1468075886" r:id="rId302"/>
        </w:object>
      </w:r>
      <w:r>
        <w:t>时，凸数有142,241,143,341,243,342共6个；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87" type="#_x0000_t75" alt="eqIdb8076b511e27939c629762296b8cfd08" style="width:24.6pt;height:14.05pt" o:oleicon="f" o:ole="" coordsize="21600,21600" o:preferrelative="t" filled="f" stroked="f">
            <v:stroke joinstyle="miter"/>
            <v:imagedata r:id="rId303" o:title="eqIdb8076b511e27939c629762296b8cfd08"/>
            <o:lock v:ext="edit" aspectratio="t"/>
            <w10:anchorlock/>
          </v:shape>
          <o:OLEObject Type="Embed" ProgID="Equation.DSMT4" ShapeID="_x0000_i1187" DrawAspect="Content" ObjectID="_1468075887" r:id="rId304"/>
        </w:object>
      </w:r>
      <w:r>
        <w:t>时，凸数有152,251,153,351,154,451,253,352,254,452,354,453共12个；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综上，共有20个凸数.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故答案为：20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17．（1）</w:t>
      </w:r>
      <w:r>
        <w:object>
          <v:shape id="_x0000_i1188" type="#_x0000_t75" alt="eqIda2238d87377e6c4f5e0f98c4b316254e" style="width:64.2pt;height:27.35pt" o:oleicon="f" o:ole="" coordsize="21600,21600" o:preferrelative="t" filled="f" stroked="f">
            <v:stroke joinstyle="miter"/>
            <v:imagedata r:id="rId305" o:title="eqIda2238d87377e6c4f5e0f98c4b316254e"/>
            <o:lock v:ext="edit" aspectratio="t"/>
            <w10:anchorlock/>
          </v:shape>
          <o:OLEObject Type="Embed" ProgID="Equation.DSMT4" ShapeID="_x0000_i1188" DrawAspect="Content" ObjectID="_1468075888" r:id="rId306"/>
        </w:object>
      </w:r>
      <w:r>
        <w:t>；（2）</w:t>
      </w:r>
      <w:r>
        <w:object>
          <v:shape id="_x0000_i1189" type="#_x0000_t75" alt="eqIda4b8503f4706b8321e4e79a87eadea84" style="width:10.55pt;height:27.25pt" o:oleicon="f" o:ole="" coordsize="21600,21600" o:preferrelative="t" filled="f" stroked="f">
            <v:stroke joinstyle="miter"/>
            <v:imagedata r:id="rId47" o:title="eqIda4b8503f4706b8321e4e79a87eadea84"/>
            <o:lock v:ext="edit" aspectratio="t"/>
            <w10:anchorlock/>
          </v:shape>
          <o:OLEObject Type="Embed" ProgID="Equation.DSMT4" ShapeID="_x0000_i1189" DrawAspect="Content" ObjectID="_1468075889" r:id="rId307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【分析】（1）利用基本函数的导数公式即得；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（2）把</w:t>
      </w:r>
      <w:r>
        <w:object>
          <v:shape id="_x0000_i1190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190" DrawAspect="Content" ObjectID="_1468075890" r:id="rId308"/>
        </w:object>
      </w:r>
      <w:r>
        <w:t>代入</w:t>
      </w:r>
      <w:r>
        <w:object>
          <v:shape id="_x0000_i1191" type="#_x0000_t75" alt="eqIda2238d87377e6c4f5e0f98c4b316254e" style="width:64.2pt;height:27.35pt" o:oleicon="f" o:ole="" coordsize="21600,21600" o:preferrelative="t" filled="f" stroked="f">
            <v:stroke joinstyle="miter"/>
            <v:imagedata r:id="rId305" o:title="eqIda2238d87377e6c4f5e0f98c4b316254e"/>
            <o:lock v:ext="edit" aspectratio="t"/>
            <w10:anchorlock/>
          </v:shape>
          <o:OLEObject Type="Embed" ProgID="Equation.DSMT4" ShapeID="_x0000_i1191" DrawAspect="Content" ObjectID="_1468075891" r:id="rId309"/>
        </w:object>
      </w:r>
      <w:r>
        <w:t>即得.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【详解】（1）∵</w:t>
      </w:r>
      <w:r>
        <w:object>
          <v:shape id="_x0000_i1192" type="#_x0000_t75" alt="eqId87617e6a55323789229ac679d43eeec2" style="width:59.8pt;height:24.3pt" o:oleicon="f" o:ole="" coordsize="21600,21600" o:preferrelative="t" filled="f" stroked="f">
            <v:stroke joinstyle="miter"/>
            <v:imagedata r:id="rId105" o:title="eqId87617e6a55323789229ac679d43eeec2"/>
            <o:lock v:ext="edit" aspectratio="t"/>
            <w10:anchorlock/>
          </v:shape>
          <o:OLEObject Type="Embed" ProgID="Equation.DSMT4" ShapeID="_x0000_i1192" DrawAspect="Content" ObjectID="_1468075892" r:id="rId31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93" type="#_x0000_t75" alt="eqIda2238d87377e6c4f5e0f98c4b316254e" style="width:64.2pt;height:27.35pt" o:oleicon="f" o:ole="" coordsize="21600,21600" o:preferrelative="t" filled="f" stroked="f">
            <v:stroke joinstyle="miter"/>
            <v:imagedata r:id="rId305" o:title="eqIda2238d87377e6c4f5e0f98c4b316254e"/>
            <o:lock v:ext="edit" aspectratio="t"/>
            <w10:anchorlock/>
          </v:shape>
          <o:OLEObject Type="Embed" ProgID="Equation.DSMT4" ShapeID="_x0000_i1193" DrawAspect="Content" ObjectID="_1468075893" r:id="rId311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（2）∵</w:t>
      </w:r>
      <w:r>
        <w:object>
          <v:shape id="_x0000_i1194" type="#_x0000_t75" alt="eqIda2238d87377e6c4f5e0f98c4b316254e" style="width:64.2pt;height:27.35pt" o:oleicon="f" o:ole="" coordsize="21600,21600" o:preferrelative="t" filled="f" stroked="f">
            <v:stroke joinstyle="miter"/>
            <v:imagedata r:id="rId305" o:title="eqIda2238d87377e6c4f5e0f98c4b316254e"/>
            <o:lock v:ext="edit" aspectratio="t"/>
            <w10:anchorlock/>
          </v:shape>
          <o:OLEObject Type="Embed" ProgID="Equation.DSMT4" ShapeID="_x0000_i1194" DrawAspect="Content" ObjectID="_1468075894" r:id="rId31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</w:t>
      </w:r>
      <w:r>
        <w:object>
          <v:shape id="_x0000_i1195" type="#_x0000_t75" alt="eqId4c1c61373d4cbba57ffe98cf9f8ca36f" style="width:87.05pt;height:27.05pt" o:oleicon="f" o:ole="" coordsize="21600,21600" o:preferrelative="t" filled="f" stroked="f">
            <v:stroke joinstyle="miter"/>
            <v:imagedata r:id="rId313" o:title="eqId4c1c61373d4cbba57ffe98cf9f8ca36f"/>
            <o:lock v:ext="edit" aspectratio="t"/>
            <w10:anchorlock/>
          </v:shape>
          <o:OLEObject Type="Embed" ProgID="Equation.DSMT4" ShapeID="_x0000_i1195" DrawAspect="Content" ObjectID="_1468075895" r:id="rId31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196" type="#_x0000_t75" alt="eqId4fe7d5809da02c15a43a0e9a898b9086" style="width:21.1pt;height:12.8pt" o:oleicon="f" o:ole="" coordsize="21600,21600" o:preferrelative="t" filled="f" stroked="f">
            <v:stroke joinstyle="miter"/>
            <v:imagedata r:id="rId109" o:title="eqId4fe7d5809da02c15a43a0e9a898b9086"/>
            <o:lock v:ext="edit" aspectratio="t"/>
            <w10:anchorlock/>
          </v:shape>
          <o:OLEObject Type="Embed" ProgID="Equation.DSMT4" ShapeID="_x0000_i1196" DrawAspect="Content" ObjectID="_1468075896" r:id="rId315"/>
        </w:object>
      </w:r>
      <w:r>
        <w:t>在</w:t>
      </w:r>
      <w:r>
        <w:object>
          <v:shape id="_x0000_i1197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197" DrawAspect="Content" ObjectID="_1468075897" r:id="rId316"/>
        </w:object>
      </w:r>
      <w:r>
        <w:t>处的导数为</w:t>
      </w:r>
      <w:r>
        <w:object>
          <v:shape id="_x0000_i1198" type="#_x0000_t75" alt="eqIda4b8503f4706b8321e4e79a87eadea84" style="width:10.55pt;height:27.25pt" o:oleicon="f" o:ole="" coordsize="21600,21600" o:preferrelative="t" filled="f" stroked="f">
            <v:stroke joinstyle="miter"/>
            <v:imagedata r:id="rId47" o:title="eqIda4b8503f4706b8321e4e79a87eadea84"/>
            <o:lock v:ext="edit" aspectratio="t"/>
            <w10:anchorlock/>
          </v:shape>
          <o:OLEObject Type="Embed" ProgID="Equation.DSMT4" ShapeID="_x0000_i1198" DrawAspect="Content" ObjectID="_1468075898" r:id="rId317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18．(1)12，选举结果见解析；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(2)4，选举结果见解析.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【分析】（1）选正、副班长各一人是排列问题，利用排列数计算即可；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（2）选举班委三人不讲顺序，根据组合数计算即可.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【详解】（1）选举种数</w:t>
      </w:r>
      <w:r>
        <w:object>
          <v:shape id="_x0000_i1199" type="#_x0000_t75" alt="eqIdb2c0b2fe081d5867b3cb3bfe9f81cb29" style="width:31.65pt;height:15.15pt" o:oleicon="f" o:ole="" coordsize="21600,21600" o:preferrelative="t" filled="f" stroked="f">
            <v:stroke joinstyle="miter"/>
            <v:imagedata r:id="rId318" o:title="eqIdb2c0b2fe081d5867b3cb3bfe9f81cb29"/>
            <o:lock v:ext="edit" aspectratio="t"/>
            <w10:anchorlock/>
          </v:shape>
          <o:OLEObject Type="Embed" ProgID="Equation.DSMT4" ShapeID="_x0000_i1199" DrawAspect="Content" ObjectID="_1468075899" r:id="rId319"/>
        </w:object>
      </w:r>
      <w:r>
        <w:t xml:space="preserve"> (种)，所有可能的选举结果：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eastAsia="Times New Roman" w:hAnsi="Times New Roman" w:cs="Times New Roman"/>
          <w:i/>
        </w:rPr>
        <w:t>AB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AC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AD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BC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BD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CD</w:t>
      </w:r>
      <w:r>
        <w:t>、</w:t>
      </w:r>
      <w:r>
        <w:rPr>
          <w:rFonts w:ascii="Times New Roman" w:eastAsia="Times New Roman" w:hAnsi="Times New Roman" w:cs="Times New Roman"/>
          <w:i/>
        </w:rPr>
        <w:t>BA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CA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DA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CB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DB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DC</w: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（2）选举种数</w:t>
      </w:r>
      <w:r>
        <w:object>
          <v:shape id="_x0000_i1200" type="#_x0000_t75" alt="eqId7a62f44dfedea78fd81ca1436d6e0cca" style="width:30.75pt;height:16.35pt" o:oleicon="f" o:ole="" coordsize="21600,21600" o:preferrelative="t" filled="f" stroked="f">
            <v:stroke joinstyle="miter"/>
            <v:imagedata r:id="rId320" o:title="eqId7a62f44dfedea78fd81ca1436d6e0cca"/>
            <o:lock v:ext="edit" aspectratio="t"/>
            <w10:anchorlock/>
          </v:shape>
          <o:OLEObject Type="Embed" ProgID="Equation.DSMT4" ShapeID="_x0000_i1200" DrawAspect="Content" ObjectID="_1468075900" r:id="rId321"/>
        </w:object>
      </w:r>
      <w:r>
        <w:t xml:space="preserve"> (种)，所有可能的选举结果：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ABC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ABD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ACD</w:t>
      </w:r>
      <w:r>
        <w:rPr>
          <w:i/>
        </w:rPr>
        <w:t>、</w:t>
      </w:r>
      <w:r>
        <w:rPr>
          <w:rFonts w:ascii="Times New Roman" w:eastAsia="Times New Roman" w:hAnsi="Times New Roman" w:cs="Times New Roman"/>
          <w:i/>
        </w:rPr>
        <w:t>BCD.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19．（1）16℃；（2）表示从</w:t>
      </w:r>
      <w:r>
        <w:object>
          <v:shape id="_x0000_i1201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201" DrawAspect="Content" ObjectID="_1468075901" r:id="rId322"/>
        </w:object>
      </w:r>
      <w:r>
        <w:t>到</w:t>
      </w:r>
      <w:r>
        <w:object>
          <v:shape id="_x0000_i1202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202" DrawAspect="Content" ObjectID="_1468075902" r:id="rId323"/>
        </w:object>
      </w:r>
      <w:r>
        <w:t>这段时间内变化率为</w:t>
      </w:r>
      <w:r>
        <w:object>
          <v:shape id="_x0000_i1203" type="#_x0000_t75" alt="eqIdd1ff27c3cbe2e7bd75ec28050a350a4b" style="width:21.95pt;height:12.65pt" o:oleicon="f" o:ole="" coordsize="21600,21600" o:preferrelative="t" filled="f" stroked="f">
            <v:stroke joinstyle="miter"/>
            <v:imagedata r:id="rId324" o:title="eqIdd1ff27c3cbe2e7bd75ec28050a350a4b"/>
            <o:lock v:ext="edit" aspectratio="t"/>
            <w10:anchorlock/>
          </v:shape>
          <o:OLEObject Type="Embed" ProgID="Equation.DSMT4" ShapeID="_x0000_i1203" DrawAspect="Content" ObjectID="_1468075903" r:id="rId325"/>
        </w:object>
      </w:r>
      <w:r>
        <w:t>，蜥蜴的体温平均每分钟下降1.6℃；（3）表示太阳落山后</w:t>
      </w:r>
      <w:r>
        <w:object>
          <v:shape id="_x0000_i1204" type="#_x0000_t75" alt="eqId276544dddf27f079144b8db1e570b9ed" style="width:24.6pt;height:12.25pt" o:oleicon="f" o:ole="" coordsize="21600,21600" o:preferrelative="t" filled="f" stroked="f">
            <v:stroke joinstyle="miter"/>
            <v:imagedata r:id="rId326" o:title="eqId276544dddf27f079144b8db1e570b9ed"/>
            <o:lock v:ext="edit" aspectratio="t"/>
            <w10:anchorlock/>
          </v:shape>
          <o:OLEObject Type="Embed" ProgID="Equation.DSMT4" ShapeID="_x0000_i1204" DrawAspect="Content" ObjectID="_1468075904" r:id="rId327"/>
        </w:object>
      </w:r>
      <w:r>
        <w:t>时，蜥蜴的体温下降的速度为</w:t>
      </w:r>
      <w:r>
        <w:object>
          <v:shape id="_x0000_i1205" type="#_x0000_t75" alt="eqIda17c72adf31d8a08ce3c53bfb0a2cc10" style="width:51pt;height:16.55pt" o:oleicon="f" o:ole="" coordsize="21600,21600" o:preferrelative="t" filled="f" stroked="f">
            <v:stroke joinstyle="miter"/>
            <v:imagedata r:id="rId328" o:title="eqIda17c72adf31d8a08ce3c53bfb0a2cc10"/>
            <o:lock v:ext="edit" aspectratio="t"/>
            <w10:anchorlock/>
          </v:shape>
          <o:OLEObject Type="Embed" ProgID="Equation.DSMT4" ShapeID="_x0000_i1205" DrawAspect="Content" ObjectID="_1468075905" r:id="rId329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【分析】（1）由题意从</w:t>
      </w:r>
      <w:r>
        <w:object>
          <v:shape id="_x0000_i1206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206" DrawAspect="Content" ObjectID="_1468075906" r:id="rId330"/>
        </w:object>
      </w:r>
      <w:r>
        <w:t>至</w:t>
      </w:r>
      <w:r>
        <w:object>
          <v:shape id="_x0000_i1207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207" DrawAspect="Content" ObjectID="_1468075907" r:id="rId331"/>
        </w:object>
      </w:r>
      <w:r>
        <w:t>的体温为</w:t>
      </w:r>
      <w:r>
        <w:object>
          <v:shape id="_x0000_i1208" type="#_x0000_t75" alt="eqId4481c1e6b51e1824e29f0c447e7639f5" style="width:58.9pt;height:17.35pt" o:oleicon="f" o:ole="" coordsize="21600,21600" o:preferrelative="t" filled="f" stroked="f">
            <v:stroke joinstyle="miter"/>
            <v:imagedata r:id="rId332" o:title="eqId4481c1e6b51e1824e29f0c447e7639f5"/>
            <o:lock v:ext="edit" aspectratio="t"/>
            <w10:anchorlock/>
          </v:shape>
          <o:OLEObject Type="Embed" ProgID="Equation.DSMT4" ShapeID="_x0000_i1208" DrawAspect="Content" ObjectID="_1468075908" r:id="rId333"/>
        </w:object>
      </w:r>
      <w:r>
        <w:t>，即可求值.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（2）根据平均变化率的定义求</w:t>
      </w:r>
      <w:r>
        <w:object>
          <v:shape id="_x0000_i1209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209" DrawAspect="Content" ObjectID="_1468075909" r:id="rId334"/>
        </w:object>
      </w:r>
      <w:r>
        <w:t>到</w:t>
      </w:r>
      <w:r>
        <w:object>
          <v:shape id="_x0000_i1210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210" DrawAspect="Content" ObjectID="_1468075910" r:id="rId335"/>
        </w:object>
      </w:r>
      <w:r>
        <w:t>的平均变化率，说出其实际含义即可.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（3）利用导数的定义求</w:t>
      </w:r>
      <w:r>
        <w:object>
          <v:shape id="_x0000_i1211" type="#_x0000_t75" alt="eqId355a6d5ea80fe91b58f4e0f6d8f1928e" style="width:26.4pt;height:17.8pt" o:oleicon="f" o:ole="" coordsize="21600,21600" o:preferrelative="t" filled="f" stroked="f">
            <v:stroke joinstyle="miter"/>
            <v:imagedata r:id="rId127" o:title="eqId355a6d5ea80fe91b58f4e0f6d8f1928e"/>
            <o:lock v:ext="edit" aspectratio="t"/>
            <w10:anchorlock/>
          </v:shape>
          <o:OLEObject Type="Embed" ProgID="Equation.DSMT4" ShapeID="_x0000_i1211" DrawAspect="Content" ObjectID="_1468075911" r:id="rId336"/>
        </w:object>
      </w:r>
      <w:r>
        <w:t>，并说明其实际含义即可.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</w:t>
      </w:r>
      <w:r>
        <w:object>
          <v:shape id="_x0000_i1212" type="#_x0000_t75" alt="eqId5e5daf8cb2f3c3a105d567868c25bf2c" style="width:199.75pt;height:30.3pt" o:oleicon="f" o:ole="" coordsize="21600,21600" o:preferrelative="t" filled="f" stroked="f">
            <v:stroke joinstyle="miter"/>
            <v:imagedata r:id="rId337" o:title="eqId5e5daf8cb2f3c3a105d567868c25bf2c"/>
            <o:lock v:ext="edit" aspectratio="t"/>
            <w10:anchorlock/>
          </v:shape>
          <o:OLEObject Type="Embed" ProgID="Equation.DSMT4" ShapeID="_x0000_i1212" DrawAspect="Content" ObjectID="_1468075912" r:id="rId338"/>
        </w:object>
      </w:r>
      <w:r>
        <w:t>，即从</w:t>
      </w:r>
      <w:r>
        <w:object>
          <v:shape id="_x0000_i1213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213" DrawAspect="Content" ObjectID="_1468075913" r:id="rId339"/>
        </w:object>
      </w:r>
      <w:r>
        <w:t>到</w:t>
      </w:r>
      <w:r>
        <w:object>
          <v:shape id="_x0000_i1214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214" DrawAspect="Content" ObjectID="_1468075914" r:id="rId340"/>
        </w:object>
      </w:r>
      <w:r>
        <w:t>，蜥蜴的体温下降了16℃．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（2）蜥蜴的体温下降的平均变化率为</w:t>
      </w:r>
      <w:r>
        <w:object>
          <v:shape id="_x0000_i1215" type="#_x0000_t75" alt="eqIdd9dc5b5f67a182ec63179708289cbd42" style="width:135.5pt;height:29.05pt" o:oleicon="f" o:ole="" coordsize="21600,21600" o:preferrelative="t" filled="f" stroked="f">
            <v:stroke joinstyle="miter"/>
            <v:imagedata r:id="rId341" o:title="eqIdd9dc5b5f67a182ec63179708289cbd42"/>
            <o:lock v:ext="edit" aspectratio="t"/>
            <w10:anchorlock/>
          </v:shape>
          <o:OLEObject Type="Embed" ProgID="Equation.DSMT4" ShapeID="_x0000_i1215" DrawAspect="Content" ObjectID="_1468075915" r:id="rId342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它表示从</w:t>
      </w:r>
      <w:r>
        <w:object>
          <v:shape id="_x0000_i1216" type="#_x0000_t75" alt="eqId7aeb9a94e392f6759b18abed89aacc5e" style="width:21.95pt;height:12.85pt" o:oleicon="f" o:ole="" coordsize="21600,21600" o:preferrelative="t" filled="f" stroked="f">
            <v:stroke joinstyle="miter"/>
            <v:imagedata r:id="rId121" o:title="eqId7aeb9a94e392f6759b18abed89aacc5e"/>
            <o:lock v:ext="edit" aspectratio="t"/>
            <w10:anchorlock/>
          </v:shape>
          <o:OLEObject Type="Embed" ProgID="Equation.DSMT4" ShapeID="_x0000_i1216" DrawAspect="Content" ObjectID="_1468075916" r:id="rId343"/>
        </w:object>
      </w:r>
      <w:r>
        <w:t>到</w:t>
      </w:r>
      <w:r>
        <w:object>
          <v:shape id="_x0000_i1217" type="#_x0000_t75" alt="eqId6b28bd43d6858bfdaafcd11051251b66" style="width:26.35pt;height:12.5pt" o:oleicon="f" o:ole="" coordsize="21600,21600" o:preferrelative="t" filled="f" stroked="f">
            <v:stroke joinstyle="miter"/>
            <v:imagedata r:id="rId123" o:title="eqId6b28bd43d6858bfdaafcd11051251b66"/>
            <o:lock v:ext="edit" aspectratio="t"/>
            <w10:anchorlock/>
          </v:shape>
          <o:OLEObject Type="Embed" ProgID="Equation.DSMT4" ShapeID="_x0000_i1217" DrawAspect="Content" ObjectID="_1468075917" r:id="rId344"/>
        </w:object>
      </w:r>
      <w:r>
        <w:t>这段时间内，蜥蜴的体温平均每分钟下降1.6℃．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（3）∵</w:t>
      </w:r>
      <w:r>
        <w:object>
          <v:shape id="_x0000_i1218" type="#_x0000_t75" alt="eqIdc04b08c2971f7d2ec3e12a12083344a4" style="width:253.4pt;height:42.2pt" o:oleicon="f" o:ole="" coordsize="21600,21600" o:preferrelative="t" filled="f" stroked="f">
            <v:stroke joinstyle="miter"/>
            <v:imagedata r:id="rId345" o:title="eqIdc04b08c2971f7d2ec3e12a12083344a4"/>
            <o:lock v:ext="edit" aspectratio="t"/>
            <w10:anchorlock/>
          </v:shape>
          <o:OLEObject Type="Embed" ProgID="Equation.DSMT4" ShapeID="_x0000_i1218" DrawAspect="Content" ObjectID="_1468075918" r:id="rId34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∴当</w:t>
      </w:r>
      <w:r>
        <w:object>
          <v:shape id="_x0000_i1219" type="#_x0000_t75" alt="eqId251ee0bd9b3f845a96ba657ba5df8ffe" style="width:13.15pt;height:12.5pt" o:oleicon="f" o:ole="" coordsize="21600,21600" o:preferrelative="t" filled="f" stroked="f">
            <v:stroke joinstyle="miter"/>
            <v:imagedata r:id="rId347" o:title="eqId251ee0bd9b3f845a96ba657ba5df8ffe"/>
            <o:lock v:ext="edit" aspectratio="t"/>
            <w10:anchorlock/>
          </v:shape>
          <o:OLEObject Type="Embed" ProgID="Equation.DSMT4" ShapeID="_x0000_i1219" DrawAspect="Content" ObjectID="_1468075919" r:id="rId348"/>
        </w:object>
      </w:r>
      <w:r>
        <w:t>趋于0时，</w:t>
      </w:r>
      <w:r>
        <w:object>
          <v:shape id="_x0000_i1220" type="#_x0000_t75" alt="eqId857177bee2e33faa4187dba82b798534" style="width:74.8pt;height:28.85pt" o:oleicon="f" o:ole="" coordsize="21600,21600" o:preferrelative="t" filled="f" stroked="f">
            <v:stroke joinstyle="miter"/>
            <v:imagedata r:id="rId349" o:title="eqId857177bee2e33faa4187dba82b798534"/>
            <o:lock v:ext="edit" aspectratio="t"/>
            <w10:anchorlock/>
          </v:shape>
          <o:OLEObject Type="Embed" ProgID="Equation.DSMT4" ShapeID="_x0000_i1220" DrawAspect="Content" ObjectID="_1468075920" r:id="rId350"/>
        </w:object>
      </w:r>
      <w:r>
        <w:t>趋于</w:t>
      </w:r>
      <w:r>
        <w:object>
          <v:shape id="_x0000_i1221" type="#_x0000_t75" alt="eqIda0d9cd24d313c7a912f4533dfcb1db4d" style="width:21.95pt;height:12.65pt" o:oleicon="f" o:ole="" coordsize="21600,21600" o:preferrelative="t" filled="f" stroked="f">
            <v:stroke joinstyle="miter"/>
            <v:imagedata r:id="rId351" o:title="eqIda0d9cd24d313c7a912f4533dfcb1db4d"/>
            <o:lock v:ext="edit" aspectratio="t"/>
            <w10:anchorlock/>
          </v:shape>
          <o:OLEObject Type="Embed" ProgID="Equation.DSMT4" ShapeID="_x0000_i1221" DrawAspect="Content" ObjectID="_1468075921" r:id="rId352"/>
        </w:object>
      </w:r>
      <w:r>
        <w:t>，即</w:t>
      </w:r>
      <w:r>
        <w:object>
          <v:shape id="_x0000_i1222" type="#_x0000_t75" alt="eqIdc75c6c6bd24e7916bc08a977806e777f" style="width:91.45pt;height:17.75pt" o:oleicon="f" o:ole="" coordsize="21600,21600" o:preferrelative="t" filled="f" stroked="f">
            <v:stroke joinstyle="miter"/>
            <v:imagedata r:id="rId353" o:title="eqIdc75c6c6bd24e7916bc08a977806e777f"/>
            <o:lock v:ext="edit" aspectratio="t"/>
            <w10:anchorlock/>
          </v:shape>
          <o:OLEObject Type="Embed" ProgID="Equation.DSMT4" ShapeID="_x0000_i1222" DrawAspect="Content" ObjectID="_1468075922" r:id="rId35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它表示太阳落山后</w:t>
      </w:r>
      <w:r>
        <w:object>
          <v:shape id="_x0000_i1223" type="#_x0000_t75" alt="eqId276544dddf27f079144b8db1e570b9ed" style="width:24.6pt;height:12.25pt" o:oleicon="f" o:ole="" coordsize="21600,21600" o:preferrelative="t" filled="f" stroked="f">
            <v:stroke joinstyle="miter"/>
            <v:imagedata r:id="rId326" o:title="eqId276544dddf27f079144b8db1e570b9ed"/>
            <o:lock v:ext="edit" aspectratio="t"/>
            <w10:anchorlock/>
          </v:shape>
          <o:OLEObject Type="Embed" ProgID="Equation.DSMT4" ShapeID="_x0000_i1223" DrawAspect="Content" ObjectID="_1468075923" r:id="rId355"/>
        </w:object>
      </w:r>
      <w:r>
        <w:t>时，蜥蜴的体温下降的速度为</w:t>
      </w:r>
      <w:r>
        <w:object>
          <v:shape id="_x0000_i1224" type="#_x0000_t75" alt="eqIda17c72adf31d8a08ce3c53bfb0a2cc10" style="width:51pt;height:16.55pt" o:oleicon="f" o:ole="" coordsize="21600,21600" o:preferrelative="t" filled="f" stroked="f">
            <v:stroke joinstyle="miter"/>
            <v:imagedata r:id="rId328" o:title="eqIda17c72adf31d8a08ce3c53bfb0a2cc10"/>
            <o:lock v:ext="edit" aspectratio="t"/>
            <w10:anchorlock/>
          </v:shape>
          <o:OLEObject Type="Embed" ProgID="Equation.DSMT4" ShapeID="_x0000_i1224" DrawAspect="Content" ObjectID="_1468075924" r:id="rId356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t>20．</w:t>
      </w:r>
      <w:r>
        <w:rPr>
          <w:sz w:val="21"/>
        </w:rPr>
        <w:t>(1)</w:t>
      </w:r>
      <w:r>
        <w:object>
          <v:shape id="_x0000_i1225" type="#_x0000_t75" alt="eqId39cc26307c4124a5550c2a0e4320e52a" style="width:22.85pt;height:12.4pt" o:oleicon="f" o:ole="" coordsize="21600,21600" o:preferrelative="t" filled="f" stroked="f">
            <v:stroke joinstyle="miter"/>
            <v:imagedata r:id="rId357" o:title="eqId39cc26307c4124a5550c2a0e4320e52a"/>
            <o:lock v:ext="edit" aspectratio="t"/>
            <w10:anchorlock/>
          </v:shape>
          <o:OLEObject Type="Embed" ProgID="Equation.DSMT4" ShapeID="_x0000_i1225" DrawAspect="Content" ObjectID="_1468075925" r:id="rId358"/>
        </w:object>
      </w:r>
      <w:r>
        <w:rPr>
          <w:sz w:val="21"/>
        </w:rPr>
        <w:t>；（2）</w:t>
      </w:r>
      <w:r>
        <w:object>
          <v:shape id="_x0000_i1226" type="#_x0000_t75" alt="eqIdfb28f28206addee44652a0745a5add51" style="width:29pt;height:12.5pt" o:oleicon="f" o:ole="" coordsize="21600,21600" o:preferrelative="t" filled="f" stroked="f">
            <v:stroke joinstyle="miter"/>
            <v:imagedata r:id="rId359" o:title="eqIdfb28f28206addee44652a0745a5add51"/>
            <o:lock v:ext="edit" aspectratio="t"/>
            <w10:anchorlock/>
          </v:shape>
          <o:OLEObject Type="Embed" ProgID="Equation.DSMT4" ShapeID="_x0000_i1226" DrawAspect="Content" ObjectID="_1468075926" r:id="rId360"/>
        </w:object>
      </w:r>
      <w:r>
        <w:rPr>
          <w:sz w:val="21"/>
        </w:rPr>
        <w:t>；（3）</w:t>
      </w:r>
      <w:r>
        <w:object>
          <v:shape id="_x0000_i1227" type="#_x0000_t75" alt="eqIdb2e45b09bc0c5278b8719ea21ab3f9ca" style="width:24.6pt;height:12.65pt" o:oleicon="f" o:ole="" coordsize="21600,21600" o:preferrelative="t" filled="f" stroked="f">
            <v:stroke joinstyle="miter"/>
            <v:imagedata r:id="rId361" o:title="eqIdb2e45b09bc0c5278b8719ea21ab3f9ca"/>
            <o:lock v:ext="edit" aspectratio="t"/>
            <w10:anchorlock/>
          </v:shape>
          <o:OLEObject Type="Embed" ProgID="Equation.DSMT4" ShapeID="_x0000_i1227" DrawAspect="Content" ObjectID="_1468075927" r:id="rId362"/>
        </w:object>
      </w:r>
      <w:r>
        <w:rPr>
          <w:sz w:val="21"/>
        </w:rP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试题分析：（1）先排歌曲节目，再排其他节目，利用乘法原理，即可得出结论；（2）先排3个舞蹈，3个曲艺节目，再利用插空法排唱歌，即可得到结论；（3）两个唱歌节目相邻，用捆绑法，3个舞蹈节目不相邻，利用插空法，即可得到结论．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ascii="Calibri" w:eastAsia="Calibri" w:hAnsi="Calibri" w:cs="Calibri"/>
        </w:rPr>
        <w:t>试题解析</w:t>
      </w:r>
      <w:r>
        <w:t>：</w:t>
      </w:r>
      <w:r>
        <w:rPr>
          <w:rFonts w:ascii="Calibri" w:eastAsia="Calibri" w:hAnsi="Calibri" w:cs="Calibri"/>
        </w:rPr>
        <w:t>（1）</w:t>
      </w:r>
      <w:r>
        <w:object>
          <v:shape id="_x0000_i1228" type="#_x0000_t75" alt="eqIdde6c2e307157eb701983ba43f30c2f1d" style="width:56.3pt;height:16.55pt" o:oleicon="f" o:ole="" coordsize="21600,21600" o:preferrelative="t" filled="f" stroked="f">
            <v:stroke joinstyle="miter"/>
            <v:imagedata r:id="rId363" o:title="eqIdde6c2e307157eb701983ba43f30c2f1d"/>
            <o:lock v:ext="edit" aspectratio="t"/>
            <w10:anchorlock/>
          </v:shape>
          <o:OLEObject Type="Embed" ProgID="Equation.DSMT4" ShapeID="_x0000_i1228" DrawAspect="Content" ObjectID="_1468075928" r:id="rId364"/>
        </w:object>
      </w:r>
      <w:r>
        <w:t>种排法.（2）</w:t>
      </w:r>
      <w:r>
        <w:object>
          <v:shape id="_x0000_i1229" type="#_x0000_t75" alt="eqIdf84137c168e50115e60d48c7d99bd8ee" style="width:62.45pt;height:16.4pt" o:oleicon="f" o:ole="" coordsize="21600,21600" o:preferrelative="t" filled="f" stroked="f">
            <v:stroke joinstyle="miter"/>
            <v:imagedata r:id="rId365" o:title="eqIdf84137c168e50115e60d48c7d99bd8ee"/>
            <o:lock v:ext="edit" aspectratio="t"/>
            <w10:anchorlock/>
          </v:shape>
          <o:OLEObject Type="Embed" ProgID="Equation.DSMT4" ShapeID="_x0000_i1229" DrawAspect="Content" ObjectID="_1468075929" r:id="rId366"/>
        </w:object>
      </w:r>
      <w:r>
        <w:t>种排法.（3）</w:t>
      </w:r>
      <w:r>
        <w:object>
          <v:shape id="_x0000_i1230" type="#_x0000_t75" alt="eqId128b8c9f82c29885175ccfdfac580f22" style="width:67.75pt;height:16.45pt" o:oleicon="f" o:ole="" coordsize="21600,21600" o:preferrelative="t" filled="f" stroked="f">
            <v:stroke joinstyle="miter"/>
            <v:imagedata r:id="rId367" o:title="eqId128b8c9f82c29885175ccfdfac580f22"/>
            <o:lock v:ext="edit" aspectratio="t"/>
            <w10:anchorlock/>
          </v:shape>
          <o:OLEObject Type="Embed" ProgID="Equation.DSMT4" ShapeID="_x0000_i1230" DrawAspect="Content" ObjectID="_1468075930" r:id="rId368"/>
        </w:object>
      </w:r>
      <w:r>
        <w:t>种排法.</w:t>
      </w:r>
    </w:p>
    <w:p>
      <w:pPr>
        <w:shd w:val="clear" w:color="auto" w:fill="auto"/>
        <w:spacing w:line="360" w:lineRule="auto"/>
        <w:jc w:val="left"/>
        <w:textAlignment w:val="center"/>
      </w:pPr>
      <w:r>
        <w:t>21．（1）</w:t>
      </w:r>
      <w:r>
        <w:object>
          <v:shape id="_x0000_i1231" type="#_x0000_t75" alt="eqIdda67075d5f20954afe0232112e159ac9" style="width:46.6pt;height:13.6pt" o:oleicon="f" o:ole="" coordsize="21600,21600" o:preferrelative="t" filled="f" stroked="f">
            <v:stroke joinstyle="miter"/>
            <v:imagedata r:id="rId369" o:title="eqIdda67075d5f20954afe0232112e159ac9"/>
            <o:lock v:ext="edit" aspectratio="t"/>
            <w10:anchorlock/>
          </v:shape>
          <o:OLEObject Type="Embed" ProgID="Equation.DSMT4" ShapeID="_x0000_i1231" DrawAspect="Content" ObjectID="_1468075931" r:id="rId370"/>
        </w:object>
      </w:r>
      <w:r>
        <w:t>（2）见解析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试题分析：第一问根据导数的几何意义，对函数求导，求出切线的斜率，根据两条直线垂直，斜率互为负倒数，列出方程，再结合函数图象过点M，列出方程组，解方程组求出a,b，第二问把a,b的值代入函数解析式，求出导数，根据导数的几何意义，表示出切线的斜率，利用配方法求出二次函数的值域，即切线斜率的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试题解析：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 xml:space="preserve"> (1)因为y′＝f′(x)＝3ax</w:t>
      </w:r>
      <w:r>
        <w:rPr>
          <w:vertAlign w:val="superscript"/>
        </w:rPr>
        <w:t>2</w:t>
      </w:r>
      <w:r>
        <w:t>＋2bx.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∵f(x)＝ax</w:t>
      </w:r>
      <w:r>
        <w:rPr>
          <w:vertAlign w:val="superscript"/>
        </w:rPr>
        <w:t>3</w:t>
      </w:r>
      <w:r>
        <w:t>＋bx</w:t>
      </w:r>
      <w:r>
        <w:rPr>
          <w:vertAlign w:val="superscript"/>
        </w:rPr>
        <w:t>2</w:t>
      </w:r>
      <w:r>
        <w:t>的图象过点M(1,4)，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∴a＋b＝4.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又∵曲线在点M处的切线与直线x＋9y＝0垂直，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∴f′(1)＝9，∴3a＋2b＝9.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由</w:t>
      </w:r>
      <w:r>
        <w:object>
          <v:shape id="_x0000_i1232" type="#_x0000_t75" alt="eqId24e035cee2764ae52e3a2098992ad702" style="width:54.55pt;height:31.55pt" o:oleicon="f" o:ole="" coordsize="21600,21600" o:preferrelative="t" filled="f" stroked="f">
            <v:stroke joinstyle="miter"/>
            <v:imagedata r:id="rId371" o:title="eqId24e035cee2764ae52e3a2098992ad702"/>
            <o:lock v:ext="edit" aspectratio="t"/>
            <w10:anchorlock/>
          </v:shape>
          <o:OLEObject Type="Embed" ProgID="Equation.DSMT4" ShapeID="_x0000_i1232" DrawAspect="Content" ObjectID="_1468075932" r:id="rId372"/>
        </w:object>
      </w:r>
      <w:r>
        <w:t xml:space="preserve"> 得，</w:t>
      </w:r>
      <w:r>
        <w:object>
          <v:shape id="_x0000_i1233" type="#_x0000_t75" alt="eqIded7e93f08dc44052e8ba0e213c3ce956" style="width:29pt;height:31.65pt" o:oleicon="f" o:ole="" coordsize="21600,21600" o:preferrelative="t" filled="f" stroked="f">
            <v:stroke joinstyle="miter"/>
            <v:imagedata r:id="rId373" o:title="eqIded7e93f08dc44052e8ba0e213c3ce956"/>
            <o:lock v:ext="edit" aspectratio="t"/>
            <w10:anchorlock/>
          </v:shape>
          <o:OLEObject Type="Embed" ProgID="Equation.DSMT4" ShapeID="_x0000_i1233" DrawAspect="Content" ObjectID="_1468075933" r:id="rId374"/>
        </w:object>
      </w:r>
      <w:r>
        <w:t xml:space="preserve"> . 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t>(2)由(1)知y′＝f′(x)＝3ax</w:t>
      </w:r>
      <w:r>
        <w:rPr>
          <w:vertAlign w:val="superscript"/>
        </w:rPr>
        <w:t>2</w:t>
      </w:r>
      <w:r>
        <w:t>＋2bx＝3x</w:t>
      </w:r>
      <w:r>
        <w:rPr>
          <w:vertAlign w:val="superscript"/>
        </w:rPr>
        <w:t>2</w:t>
      </w:r>
      <w:r>
        <w:t>＋6x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＝3(x＋1)</w:t>
      </w:r>
      <w:r>
        <w:rPr>
          <w:vertAlign w:val="superscript"/>
        </w:rPr>
        <w:t>2</w:t>
      </w:r>
      <w:r>
        <w:t>－3≥－3.</w:t>
      </w:r>
    </w:p>
    <w:p>
      <w:pPr>
        <w:shd w:val="clear" w:color="auto" w:fill="auto"/>
        <w:spacing w:line="360" w:lineRule="auto"/>
        <w:jc w:val="left"/>
        <w:textAlignment w:val="center"/>
      </w:pPr>
      <w:r>
        <w:t>22．（1）</w:t>
      </w:r>
      <w:r>
        <w:object>
          <v:shape id="_x0000_i1234" type="#_x0000_t75" alt="eqIdacbc6a613224461ade69362d46550474" style="width:12.25pt;height:10.75pt" o:oleicon="f" o:ole="" coordsize="21600,21600" o:preferrelative="t" filled="f" stroked="f">
            <v:stroke joinstyle="miter"/>
            <v:imagedata r:id="rId27" o:title="eqIdacbc6a613224461ade69362d46550474"/>
            <o:lock v:ext="edit" aspectratio="t"/>
            <w10:anchorlock/>
          </v:shape>
          <o:OLEObject Type="Embed" ProgID="Equation.DSMT4" ShapeID="_x0000_i1234" DrawAspect="Content" ObjectID="_1468075934" r:id="rId375"/>
        </w:object>
      </w:r>
      <w:r>
        <w:t>；（2）1093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【分析】（1）取</w:t>
      </w:r>
      <w:r>
        <w:object>
          <v:shape id="_x0000_i1235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235" DrawAspect="Content" ObjectID="_1468075935" r:id="rId376"/>
        </w:object>
      </w:r>
      <w:r>
        <w:t>代入，即可得出</w:t>
      </w:r>
      <w:r>
        <w:object>
          <v:shape id="_x0000_i1236" type="#_x0000_t75" alt="eqId711bc0f8069e8dc53aa8d6039c4969a7" style="width:66.85pt;height:16.1pt" o:oleicon="f" o:ole="" coordsize="21600,21600" o:preferrelative="t" filled="f" stroked="f">
            <v:stroke joinstyle="miter"/>
            <v:imagedata r:id="rId143" o:title="eqId711bc0f8069e8dc53aa8d6039c4969a7"/>
            <o:lock v:ext="edit" aspectratio="t"/>
            <w10:anchorlock/>
          </v:shape>
          <o:OLEObject Type="Embed" ProgID="Equation.DSMT4" ShapeID="_x0000_i1236" DrawAspect="Content" ObjectID="_1468075936" r:id="rId377"/>
        </w:object>
      </w:r>
      <w:r>
        <w:t>的值；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（2）观察数列，利用赋值法求解即可.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【详解】（1）令</w:t>
      </w:r>
      <w:r>
        <w:object>
          <v:shape id="_x0000_i1237" type="#_x0000_t75" alt="eqId9b384412acba251d87902ab928902f16" style="width:22.85pt;height:12.35pt" o:oleicon="f" o:ole="" coordsize="21600,21600" o:preferrelative="t" filled="f" stroked="f">
            <v:stroke joinstyle="miter"/>
            <v:imagedata r:id="rId111" o:title="eqId9b384412acba251d87902ab928902f16"/>
            <o:lock v:ext="edit" aspectratio="t"/>
            <w10:anchorlock/>
          </v:shape>
          <o:OLEObject Type="Embed" ProgID="Equation.DSMT4" ShapeID="_x0000_i1237" DrawAspect="Content" ObjectID="_1468075937" r:id="rId378"/>
        </w:object>
      </w:r>
      <w:r>
        <w:t>，则</w:t>
      </w:r>
      <w:r>
        <w:object>
          <v:shape id="_x0000_i1238" type="#_x0000_t75" alt="eqId8f8f9ddea30614554c0ca5d374bbc070" style="width:121.4pt;height:19.5pt" o:oleicon="f" o:ole="" coordsize="21600,21600" o:preferrelative="t" filled="f" stroked="f">
            <v:stroke joinstyle="miter"/>
            <v:imagedata r:id="rId379" o:title="eqId8f8f9ddea30614554c0ca5d374bbc070"/>
            <o:lock v:ext="edit" aspectratio="t"/>
            <w10:anchorlock/>
          </v:shape>
          <o:OLEObject Type="Embed" ProgID="Equation.DSMT4" ShapeID="_x0000_i1238" DrawAspect="Content" ObjectID="_1468075938" r:id="rId380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（2）令</w:t>
      </w:r>
      <w:r>
        <w:object>
          <v:shape id="_x0000_i1239" type="#_x0000_t75" alt="eqId99c6875d552e9fff3c7d655f3a59b166" style="width:28.1pt;height:12.5pt" o:oleicon="f" o:ole="" coordsize="21600,21600" o:preferrelative="t" filled="f" stroked="f">
            <v:stroke joinstyle="miter"/>
            <v:imagedata r:id="rId381" o:title="eqId99c6875d552e9fff3c7d655f3a59b166"/>
            <o:lock v:ext="edit" aspectratio="t"/>
            <w10:anchorlock/>
          </v:shape>
          <o:OLEObject Type="Embed" ProgID="Equation.DSMT4" ShapeID="_x0000_i1239" DrawAspect="Content" ObjectID="_1468075939" r:id="rId382"/>
        </w:object>
      </w:r>
      <w:r>
        <w:t>，则</w:t>
      </w:r>
      <w:r>
        <w:object>
          <v:shape id="_x0000_i1240" type="#_x0000_t75" alt="eqId1d132d449603505ff7fdb08f95915aac" style="width:154.85pt;height:15.8pt" o:oleicon="f" o:ole="" coordsize="21600,21600" o:preferrelative="t" filled="f" stroked="f">
            <v:stroke joinstyle="miter"/>
            <v:imagedata r:id="rId383" o:title="eqId1d132d449603505ff7fdb08f95915aac"/>
            <o:lock v:ext="edit" aspectratio="t"/>
            <w10:anchorlock/>
          </v:shape>
          <o:OLEObject Type="Embed" ProgID="Equation.DSMT4" ShapeID="_x0000_i1240" DrawAspect="Content" ObjectID="_1468075940" r:id="rId384"/>
        </w:object>
      </w:r>
      <w:r>
        <w:t>①</w:t>
      </w:r>
    </w:p>
    <w:p>
      <w:pPr>
        <w:shd w:val="clear" w:color="auto" w:fill="auto"/>
        <w:spacing w:line="360" w:lineRule="auto"/>
        <w:jc w:val="left"/>
        <w:textAlignment w:val="center"/>
      </w:pPr>
      <w:r>
        <w:t>令</w:t>
      </w:r>
      <w:r>
        <w:object>
          <v:shape id="_x0000_i1241" type="#_x0000_t75" alt="eqIdbb45f673c56a289ea78831c9237e8d20" style="width:24.6pt;height:12.5pt" o:oleicon="f" o:ole="" coordsize="21600,21600" o:preferrelative="t" filled="f" stroked="f">
            <v:stroke joinstyle="miter"/>
            <v:imagedata r:id="rId253" o:title="eqIdbb45f673c56a289ea78831c9237e8d20"/>
            <o:lock v:ext="edit" aspectratio="t"/>
            <w10:anchorlock/>
          </v:shape>
          <o:OLEObject Type="Embed" ProgID="Equation.DSMT4" ShapeID="_x0000_i1241" DrawAspect="Content" ObjectID="_1468075941" r:id="rId385"/>
        </w:object>
      </w:r>
      <w:r>
        <w:t>，则</w:t>
      </w:r>
      <w:r>
        <w:object>
          <v:shape id="_x0000_i1242" type="#_x0000_t75" alt="eqId489340c9a2d70c00bae13b7018cad448" style="width:23.75pt;height:13.85pt" o:oleicon="f" o:ole="" coordsize="21600,21600" o:preferrelative="t" filled="f" stroked="f">
            <v:stroke joinstyle="miter"/>
            <v:imagedata r:id="rId386" o:title="eqId489340c9a2d70c00bae13b7018cad448"/>
            <o:lock v:ext="edit" aspectratio="t"/>
            <w10:anchorlock/>
          </v:shape>
          <o:OLEObject Type="Embed" ProgID="Equation.DSMT4" ShapeID="_x0000_i1242" DrawAspect="Content" ObjectID="_1468075942" r:id="rId38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43" type="#_x0000_t75" alt="eqId320a2be380cdd052929ef168c094b3a0" style="width:108.2pt;height:15.8pt" o:oleicon="f" o:ole="" coordsize="21600,21600" o:preferrelative="t" filled="f" stroked="f">
            <v:stroke joinstyle="miter"/>
            <v:imagedata r:id="rId388" o:title="eqId320a2be380cdd052929ef168c094b3a0"/>
            <o:lock v:ext="edit" aspectratio="t"/>
            <w10:anchorlock/>
          </v:shape>
          <o:OLEObject Type="Embed" ProgID="Equation.DSMT4" ShapeID="_x0000_i1243" DrawAspect="Content" ObjectID="_1468075943" r:id="rId389"/>
        </w:object>
      </w:r>
      <w:r>
        <w:t>②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由①</w:t>
      </w:r>
      <w:r>
        <w:object>
          <v:shape id="_x0000_i1244" type="#_x0000_t75" alt="eqId4d4cd9a7068de096606d1ab991f5e6da" style="width:9.65pt;height:9.65pt" o:oleicon="f" o:ole="" coordsize="21600,21600" o:preferrelative="t" filled="f" stroked="f">
            <v:stroke joinstyle="miter"/>
            <v:imagedata r:id="rId390" o:title="eqId4d4cd9a7068de096606d1ab991f5e6da"/>
            <o:lock v:ext="edit" aspectratio="t"/>
            <w10:anchorlock/>
          </v:shape>
          <o:OLEObject Type="Embed" ProgID="Equation.DSMT4" ShapeID="_x0000_i1244" DrawAspect="Content" ObjectID="_1468075944" r:id="rId391"/>
        </w:object>
      </w:r>
      <w:r>
        <w:t>②得</w:t>
      </w:r>
      <w:r>
        <w:object>
          <v:shape id="_x0000_i1245" type="#_x0000_t75" alt="eqId4d4357cc0f25c659ba48ad065aac9080" style="width:161.9pt;height:17.4pt" o:oleicon="f" o:ole="" coordsize="21600,21600" o:preferrelative="t" filled="f" stroked="f">
            <v:stroke joinstyle="miter"/>
            <v:imagedata r:id="rId392" o:title="eqId4d4357cc0f25c659ba48ad065aac9080"/>
            <o:lock v:ext="edit" aspectratio="t"/>
            <w10:anchorlock/>
          </v:shape>
          <o:OLEObject Type="Embed" ProgID="Equation.DSMT4" ShapeID="_x0000_i1245" DrawAspect="Content" ObjectID="_1468075945" r:id="rId393"/>
        </w:object>
      </w:r>
      <w:r>
        <w:t>，即</w:t>
      </w:r>
      <w:r>
        <w:object>
          <v:shape id="_x0000_i1246" type="#_x0000_t75" alt="eqId24cb8b9f0fe0cd33ab73a4ff2dde9390" style="width:80.95pt;height:15.85pt" o:oleicon="f" o:ole="" coordsize="21600,21600" o:preferrelative="t" filled="f" stroked="f">
            <v:stroke joinstyle="miter"/>
            <v:imagedata r:id="rId394" o:title="eqId24cb8b9f0fe0cd33ab73a4ff2dde9390"/>
            <o:lock v:ext="edit" aspectratio="t"/>
            <w10:anchorlock/>
          </v:shape>
          <o:OLEObject Type="Embed" ProgID="Equation.DSMT4" ShapeID="_x0000_i1246" DrawAspect="Content" ObjectID="_1468075946" r:id="rId39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47" type="#_x0000_t75" alt="eqId3b4bf303ca22203c4d5023a28a150c11" style="width:151.35pt;height:15.8pt" o:oleicon="f" o:ole="" coordsize="21600,21600" o:preferrelative="t" filled="f" stroked="f">
            <v:stroke joinstyle="miter"/>
            <v:imagedata r:id="rId396" o:title="eqId3b4bf303ca22203c4d5023a28a150c11"/>
            <o:lock v:ext="edit" aspectratio="t"/>
            <w10:anchorlock/>
          </v:shape>
          <o:OLEObject Type="Embed" ProgID="Equation.DSMT4" ShapeID="_x0000_i1247" DrawAspect="Content" ObjectID="_1468075947" r:id="rId397"/>
        </w:object>
      </w: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rPr>
          <w:sz w:val="24"/>
          <w:szCs w:val="24"/>
        </w:rPr>
        <w:sectPr>
          <w:headerReference w:type="default" r:id="rId398"/>
          <w:pgSz w:w="11906" w:h="16838"/>
          <w:pgMar w:top="1247" w:right="1191" w:bottom="1191" w:left="1247" w:header="851" w:footer="992" w:gutter="0"/>
          <w:cols w:num="1" w:space="425"/>
          <w:docGrid w:type="lines" w:linePitch="312" w:charSpace="0"/>
        </w:sectPr>
      </w:pPr>
    </w:p>
    <w:p>
      <w:r>
        <w:rPr>
          <w:sz w:val="24"/>
          <w:szCs w:val="24"/>
        </w:rPr>
        <w:drawing>
          <wp:inline>
            <wp:extent cx="6012180" cy="7195222"/>
            <wp:docPr id="10024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5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1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49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0" type="#_x0000_t75" alt="学科网 zxxk.com" style="width:0.05pt;height:0.05pt;margin-top:-20.75pt;margin-left:64.05pt;position:absolute;z-index:251661312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2" type="#_x0000_t75" alt="学科网 zxxk.com" style="width:0.05pt;height:0.05pt;margin-top:-20.75pt;margin-left:64.05pt;position:absolute;z-index:251662336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3" type="#_x0000_t75" alt="学科网 zxxk.com" style="width:0.75pt;height:0.75pt;margin-top:8.45pt;margin-left:351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4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F3CA7"/>
    <w:rsid w:val="00053BC7"/>
    <w:rsid w:val="000A6CD6"/>
    <w:rsid w:val="001E4E69"/>
    <w:rsid w:val="003B2408"/>
    <w:rsid w:val="003F6971"/>
    <w:rsid w:val="004151FC"/>
    <w:rsid w:val="005977CD"/>
    <w:rsid w:val="005D501E"/>
    <w:rsid w:val="005F6B00"/>
    <w:rsid w:val="006074D5"/>
    <w:rsid w:val="00620FFE"/>
    <w:rsid w:val="00626F00"/>
    <w:rsid w:val="00633503"/>
    <w:rsid w:val="008E584C"/>
    <w:rsid w:val="008F372C"/>
    <w:rsid w:val="009805E0"/>
    <w:rsid w:val="009C4EC8"/>
    <w:rsid w:val="00A81906"/>
    <w:rsid w:val="00A96A54"/>
    <w:rsid w:val="00AF38C4"/>
    <w:rsid w:val="00B57BDC"/>
    <w:rsid w:val="00C02A90"/>
    <w:rsid w:val="00C02FC6"/>
    <w:rsid w:val="00CE239C"/>
    <w:rsid w:val="00D053EC"/>
    <w:rsid w:val="00D15D63"/>
    <w:rsid w:val="00E21B88"/>
    <w:rsid w:val="00E51A2D"/>
    <w:rsid w:val="00F92E3B"/>
    <w:rsid w:val="00FA72E1"/>
    <w:rsid w:val="00FC400B"/>
    <w:rsid w:val="013B77D5"/>
    <w:rsid w:val="01D30D2A"/>
    <w:rsid w:val="032233C1"/>
    <w:rsid w:val="04211A1B"/>
    <w:rsid w:val="04BD14C3"/>
    <w:rsid w:val="06704764"/>
    <w:rsid w:val="097D738B"/>
    <w:rsid w:val="0B654C8E"/>
    <w:rsid w:val="0E2942EF"/>
    <w:rsid w:val="106E2898"/>
    <w:rsid w:val="1181566E"/>
    <w:rsid w:val="12596E1A"/>
    <w:rsid w:val="128A6924"/>
    <w:rsid w:val="13531A5B"/>
    <w:rsid w:val="135C0801"/>
    <w:rsid w:val="137F69A8"/>
    <w:rsid w:val="13AF70FB"/>
    <w:rsid w:val="146C2A33"/>
    <w:rsid w:val="15531B63"/>
    <w:rsid w:val="15A85726"/>
    <w:rsid w:val="16392EF8"/>
    <w:rsid w:val="1663520A"/>
    <w:rsid w:val="186B46FA"/>
    <w:rsid w:val="1AD43A19"/>
    <w:rsid w:val="1C2975EA"/>
    <w:rsid w:val="1D2A0F1E"/>
    <w:rsid w:val="1E5906A7"/>
    <w:rsid w:val="23780CB6"/>
    <w:rsid w:val="23B11CCE"/>
    <w:rsid w:val="23E32EED"/>
    <w:rsid w:val="23ED3D6C"/>
    <w:rsid w:val="24992D6D"/>
    <w:rsid w:val="25060431"/>
    <w:rsid w:val="255C6F4C"/>
    <w:rsid w:val="2804085D"/>
    <w:rsid w:val="291C54A1"/>
    <w:rsid w:val="2A5123C2"/>
    <w:rsid w:val="2E106067"/>
    <w:rsid w:val="2ECB3AA9"/>
    <w:rsid w:val="310A0554"/>
    <w:rsid w:val="33F718B0"/>
    <w:rsid w:val="34BB135F"/>
    <w:rsid w:val="38D223DB"/>
    <w:rsid w:val="39674E1A"/>
    <w:rsid w:val="3A4F3CA7"/>
    <w:rsid w:val="3BC037EC"/>
    <w:rsid w:val="3DCB5EE8"/>
    <w:rsid w:val="4111578D"/>
    <w:rsid w:val="41212E68"/>
    <w:rsid w:val="41F02841"/>
    <w:rsid w:val="42506BD2"/>
    <w:rsid w:val="429E585E"/>
    <w:rsid w:val="48312AA3"/>
    <w:rsid w:val="4B175AC9"/>
    <w:rsid w:val="521A09C1"/>
    <w:rsid w:val="52215175"/>
    <w:rsid w:val="531A7D0E"/>
    <w:rsid w:val="53787786"/>
    <w:rsid w:val="53B920A6"/>
    <w:rsid w:val="56174C96"/>
    <w:rsid w:val="577C61EF"/>
    <w:rsid w:val="59092D4D"/>
    <w:rsid w:val="597A7AD4"/>
    <w:rsid w:val="5C100036"/>
    <w:rsid w:val="5CB73677"/>
    <w:rsid w:val="5EC0115A"/>
    <w:rsid w:val="5EDF447A"/>
    <w:rsid w:val="5FFF4436"/>
    <w:rsid w:val="603708C9"/>
    <w:rsid w:val="658E608F"/>
    <w:rsid w:val="660738DF"/>
    <w:rsid w:val="66DB7213"/>
    <w:rsid w:val="67B64721"/>
    <w:rsid w:val="6B206758"/>
    <w:rsid w:val="6C5549F9"/>
    <w:rsid w:val="6C7A1A33"/>
    <w:rsid w:val="6C9D4AFE"/>
    <w:rsid w:val="6CB45775"/>
    <w:rsid w:val="6CE07D97"/>
    <w:rsid w:val="6E5B066A"/>
    <w:rsid w:val="6EED4566"/>
    <w:rsid w:val="70F93A9E"/>
    <w:rsid w:val="73722190"/>
    <w:rsid w:val="754F0497"/>
    <w:rsid w:val="77046F42"/>
    <w:rsid w:val="791F7AC8"/>
    <w:rsid w:val="79D03D87"/>
    <w:rsid w:val="7AA72238"/>
    <w:rsid w:val="7B1F29C7"/>
    <w:rsid w:val="7B596ACC"/>
    <w:rsid w:val="7E0B5D80"/>
  </w:rsids>
  <w:docVars>
    <w:docVar w:name="commondata" w:val="eyJoZGlkIjoiYWEzMDFlYmI0NWMwMmY3NzkwYjcyNjNiMjU3YTlhNz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/>
    <w:lsdException w:name="footnote text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locked="1" w:semiHidden="0" w:uiPriority="0" w:unhideWhenUsed="0" w:qFormat="1"/>
    <w:lsdException w:name="Closing"/>
    <w:lsdException w:name="Signature"/>
    <w:lsdException w:name="Default Paragraph Font" w:unhideWhenUsed="0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unhideWhenUsed="0" w:qFormat="1"/>
    <w:lsdException w:name="Table Grid" w:locked="1" w:semiHidden="0" w:uiPriority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character" w:default="1" w:styleId="DefaultParagraphFont">
    <w:name w:val="Default Paragraph Font"/>
    <w:uiPriority w:val="99"/>
    <w:semiHidden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imes New Roman" w:hAnsi="Times New Roman" w:cs="Times New Roman"/>
      <w:sz w:val="18"/>
      <w:szCs w:val="18"/>
    </w:rPr>
  </w:style>
  <w:style w:type="paragraph" w:customStyle="1" w:styleId="Normal0">
    <w:name w:val="Normal_0"/>
    <w:uiPriority w:val="99"/>
    <w:qFormat/>
    <w:rPr>
      <w:rFonts w:ascii="Calibri" w:eastAsia="宋体" w:hAnsi="Calibri" w:cs="Calibri"/>
      <w:kern w:val="0"/>
      <w:sz w:val="24"/>
      <w:szCs w:val="24"/>
      <w:lang w:val="en-US" w:eastAsia="zh-CN" w:bidi="ar-SA"/>
    </w:rPr>
  </w:style>
  <w:style w:type="paragraph" w:customStyle="1" w:styleId="14">
    <w:name w:val="纯文本_14"/>
    <w:basedOn w:val="16"/>
    <w:uiPriority w:val="99"/>
    <w:qFormat/>
    <w:rPr>
      <w:rFonts w:ascii="宋体" w:hAnsi="Courier New" w:cs="宋体"/>
    </w:rPr>
  </w:style>
  <w:style w:type="paragraph" w:customStyle="1" w:styleId="16">
    <w:name w:val="正文_16"/>
    <w:uiPriority w:val="9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paragraph" w:customStyle="1" w:styleId="15">
    <w:name w:val="纯文本_15"/>
    <w:basedOn w:val="17"/>
    <w:uiPriority w:val="99"/>
    <w:qFormat/>
    <w:rPr>
      <w:rFonts w:ascii="宋体" w:hAnsi="Courier New" w:cs="宋体"/>
    </w:rPr>
  </w:style>
  <w:style w:type="paragraph" w:customStyle="1" w:styleId="17">
    <w:name w:val="正文_17"/>
    <w:uiPriority w:val="9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paragraph" w:customStyle="1" w:styleId="48">
    <w:name w:val="纯文本_48"/>
    <w:basedOn w:val="54"/>
    <w:uiPriority w:val="99"/>
    <w:qFormat/>
    <w:rPr>
      <w:rFonts w:ascii="宋体" w:hAnsi="Courier New" w:cs="宋体"/>
    </w:rPr>
  </w:style>
  <w:style w:type="paragraph" w:customStyle="1" w:styleId="54">
    <w:name w:val="正文_54"/>
    <w:uiPriority w:val="9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paragraph" w:customStyle="1" w:styleId="Normal03">
    <w:name w:val="Normal_0_3"/>
    <w:uiPriority w:val="99"/>
    <w:qFormat/>
    <w:rPr>
      <w:rFonts w:ascii="Times New Roman" w:eastAsia="宋体" w:hAnsi="Times New Roman" w:cs="Times New Roman"/>
      <w:kern w:val="0"/>
      <w:sz w:val="24"/>
      <w:szCs w:val="24"/>
      <w:lang w:val="en-US" w:eastAsia="zh-CN" w:bidi="ar-SA"/>
    </w:rPr>
  </w:style>
  <w:style w:type="paragraph" w:customStyle="1" w:styleId="49">
    <w:name w:val="纯文本_49"/>
    <w:basedOn w:val="55"/>
    <w:uiPriority w:val="99"/>
    <w:qFormat/>
    <w:rPr>
      <w:rFonts w:ascii="宋体" w:hAnsi="Courier New" w:cs="宋体"/>
    </w:rPr>
  </w:style>
  <w:style w:type="paragraph" w:customStyle="1" w:styleId="55">
    <w:name w:val="正文_55"/>
    <w:uiPriority w:val="9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9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50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1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2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3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5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6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7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8.bin" /><Relationship Id="rId119" Type="http://schemas.openxmlformats.org/officeDocument/2006/relationships/image" Target="media/image58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9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60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1.bin" /><Relationship Id="rId125" Type="http://schemas.openxmlformats.org/officeDocument/2006/relationships/oleObject" Target="embeddings/oleObject62.bin" /><Relationship Id="rId126" Type="http://schemas.openxmlformats.org/officeDocument/2006/relationships/oleObject" Target="embeddings/oleObject63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4.bin" /><Relationship Id="rId129" Type="http://schemas.openxmlformats.org/officeDocument/2006/relationships/image" Target="media/image62.wmf" /><Relationship Id="rId13" Type="http://schemas.openxmlformats.org/officeDocument/2006/relationships/image" Target="media/image6.wmf" /><Relationship Id="rId130" Type="http://schemas.openxmlformats.org/officeDocument/2006/relationships/oleObject" Target="embeddings/oleObject65.bin" /><Relationship Id="rId131" Type="http://schemas.openxmlformats.org/officeDocument/2006/relationships/image" Target="media/image63.wmf" /><Relationship Id="rId132" Type="http://schemas.openxmlformats.org/officeDocument/2006/relationships/oleObject" Target="embeddings/oleObject66.bin" /><Relationship Id="rId133" Type="http://schemas.openxmlformats.org/officeDocument/2006/relationships/oleObject" Target="embeddings/oleObject67.bin" /><Relationship Id="rId134" Type="http://schemas.openxmlformats.org/officeDocument/2006/relationships/image" Target="media/image64.wmf" /><Relationship Id="rId135" Type="http://schemas.openxmlformats.org/officeDocument/2006/relationships/oleObject" Target="embeddings/oleObject68.bin" /><Relationship Id="rId136" Type="http://schemas.openxmlformats.org/officeDocument/2006/relationships/image" Target="media/image65.wmf" /><Relationship Id="rId137" Type="http://schemas.openxmlformats.org/officeDocument/2006/relationships/oleObject" Target="embeddings/oleObject69.bin" /><Relationship Id="rId138" Type="http://schemas.openxmlformats.org/officeDocument/2006/relationships/image" Target="media/image66.wmf" /><Relationship Id="rId139" Type="http://schemas.openxmlformats.org/officeDocument/2006/relationships/oleObject" Target="embeddings/oleObject70.bin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1.bin" /><Relationship Id="rId141" Type="http://schemas.openxmlformats.org/officeDocument/2006/relationships/image" Target="media/image67.wmf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8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9.wmf" /><Relationship Id="rId146" Type="http://schemas.openxmlformats.org/officeDocument/2006/relationships/oleObject" Target="embeddings/oleObject74.bin" /><Relationship Id="rId147" Type="http://schemas.openxmlformats.org/officeDocument/2006/relationships/footer" Target="footer1.xml" /><Relationship Id="rId148" Type="http://schemas.openxmlformats.org/officeDocument/2006/relationships/footer" Target="footer2.xml" /><Relationship Id="rId149" Type="http://schemas.openxmlformats.org/officeDocument/2006/relationships/image" Target="media/image71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75.bin" /><Relationship Id="rId151" Type="http://schemas.openxmlformats.org/officeDocument/2006/relationships/image" Target="media/image72.wmf" /><Relationship Id="rId152" Type="http://schemas.openxmlformats.org/officeDocument/2006/relationships/oleObject" Target="embeddings/oleObject76.bin" /><Relationship Id="rId153" Type="http://schemas.openxmlformats.org/officeDocument/2006/relationships/image" Target="media/image73.wmf" /><Relationship Id="rId154" Type="http://schemas.openxmlformats.org/officeDocument/2006/relationships/oleObject" Target="embeddings/oleObject77.bin" /><Relationship Id="rId155" Type="http://schemas.openxmlformats.org/officeDocument/2006/relationships/image" Target="media/image74.wmf" /><Relationship Id="rId156" Type="http://schemas.openxmlformats.org/officeDocument/2006/relationships/oleObject" Target="embeddings/oleObject78.bin" /><Relationship Id="rId157" Type="http://schemas.openxmlformats.org/officeDocument/2006/relationships/image" Target="media/image75.wmf" /><Relationship Id="rId158" Type="http://schemas.openxmlformats.org/officeDocument/2006/relationships/oleObject" Target="embeddings/oleObject79.bin" /><Relationship Id="rId159" Type="http://schemas.openxmlformats.org/officeDocument/2006/relationships/image" Target="media/image76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0.bin" /><Relationship Id="rId161" Type="http://schemas.openxmlformats.org/officeDocument/2006/relationships/image" Target="media/image77.wmf" /><Relationship Id="rId162" Type="http://schemas.openxmlformats.org/officeDocument/2006/relationships/oleObject" Target="embeddings/oleObject81.bin" /><Relationship Id="rId163" Type="http://schemas.openxmlformats.org/officeDocument/2006/relationships/image" Target="media/image78.wmf" /><Relationship Id="rId164" Type="http://schemas.openxmlformats.org/officeDocument/2006/relationships/oleObject" Target="embeddings/oleObject82.bin" /><Relationship Id="rId165" Type="http://schemas.openxmlformats.org/officeDocument/2006/relationships/image" Target="media/image79.wmf" /><Relationship Id="rId166" Type="http://schemas.openxmlformats.org/officeDocument/2006/relationships/oleObject" Target="embeddings/oleObject83.bin" /><Relationship Id="rId167" Type="http://schemas.openxmlformats.org/officeDocument/2006/relationships/image" Target="media/image80.wmf" /><Relationship Id="rId168" Type="http://schemas.openxmlformats.org/officeDocument/2006/relationships/oleObject" Target="embeddings/oleObject84.bin" /><Relationship Id="rId169" Type="http://schemas.openxmlformats.org/officeDocument/2006/relationships/image" Target="media/image81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85.bin" /><Relationship Id="rId171" Type="http://schemas.openxmlformats.org/officeDocument/2006/relationships/image" Target="media/image82.wmf" /><Relationship Id="rId172" Type="http://schemas.openxmlformats.org/officeDocument/2006/relationships/oleObject" Target="embeddings/oleObject86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87.bin" /><Relationship Id="rId175" Type="http://schemas.openxmlformats.org/officeDocument/2006/relationships/image" Target="media/image84.wmf" /><Relationship Id="rId176" Type="http://schemas.openxmlformats.org/officeDocument/2006/relationships/oleObject" Target="embeddings/oleObject88.bin" /><Relationship Id="rId177" Type="http://schemas.openxmlformats.org/officeDocument/2006/relationships/image" Target="media/image85.wmf" /><Relationship Id="rId178" Type="http://schemas.openxmlformats.org/officeDocument/2006/relationships/oleObject" Target="embeddings/oleObject89.bin" /><Relationship Id="rId179" Type="http://schemas.openxmlformats.org/officeDocument/2006/relationships/image" Target="media/image86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90.bin" /><Relationship Id="rId181" Type="http://schemas.openxmlformats.org/officeDocument/2006/relationships/image" Target="media/image87.wmf" /><Relationship Id="rId182" Type="http://schemas.openxmlformats.org/officeDocument/2006/relationships/oleObject" Target="embeddings/oleObject91.bin" /><Relationship Id="rId183" Type="http://schemas.openxmlformats.org/officeDocument/2006/relationships/image" Target="media/image88.wmf" /><Relationship Id="rId184" Type="http://schemas.openxmlformats.org/officeDocument/2006/relationships/oleObject" Target="embeddings/oleObject92.bin" /><Relationship Id="rId185" Type="http://schemas.openxmlformats.org/officeDocument/2006/relationships/image" Target="media/image89.wmf" /><Relationship Id="rId186" Type="http://schemas.openxmlformats.org/officeDocument/2006/relationships/oleObject" Target="embeddings/oleObject93.bin" /><Relationship Id="rId187" Type="http://schemas.openxmlformats.org/officeDocument/2006/relationships/oleObject" Target="embeddings/oleObject94.bin" /><Relationship Id="rId188" Type="http://schemas.openxmlformats.org/officeDocument/2006/relationships/oleObject" Target="embeddings/oleObject95.bin" /><Relationship Id="rId189" Type="http://schemas.openxmlformats.org/officeDocument/2006/relationships/image" Target="media/image90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6.bin" /><Relationship Id="rId191" Type="http://schemas.openxmlformats.org/officeDocument/2006/relationships/image" Target="media/image91.wmf" /><Relationship Id="rId192" Type="http://schemas.openxmlformats.org/officeDocument/2006/relationships/oleObject" Target="embeddings/oleObject97.bin" /><Relationship Id="rId193" Type="http://schemas.openxmlformats.org/officeDocument/2006/relationships/image" Target="media/image92.wmf" /><Relationship Id="rId194" Type="http://schemas.openxmlformats.org/officeDocument/2006/relationships/oleObject" Target="embeddings/oleObject98.bin" /><Relationship Id="rId195" Type="http://schemas.openxmlformats.org/officeDocument/2006/relationships/image" Target="media/image93.wmf" /><Relationship Id="rId196" Type="http://schemas.openxmlformats.org/officeDocument/2006/relationships/oleObject" Target="embeddings/oleObject99.bin" /><Relationship Id="rId197" Type="http://schemas.openxmlformats.org/officeDocument/2006/relationships/image" Target="media/image94.wmf" /><Relationship Id="rId198" Type="http://schemas.openxmlformats.org/officeDocument/2006/relationships/oleObject" Target="embeddings/oleObject100.bin" /><Relationship Id="rId199" Type="http://schemas.openxmlformats.org/officeDocument/2006/relationships/image" Target="media/image95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01.bin" /><Relationship Id="rId201" Type="http://schemas.openxmlformats.org/officeDocument/2006/relationships/image" Target="media/image96.wmf" /><Relationship Id="rId202" Type="http://schemas.openxmlformats.org/officeDocument/2006/relationships/oleObject" Target="embeddings/oleObject102.bin" /><Relationship Id="rId203" Type="http://schemas.openxmlformats.org/officeDocument/2006/relationships/image" Target="media/image97.wmf" /><Relationship Id="rId204" Type="http://schemas.openxmlformats.org/officeDocument/2006/relationships/oleObject" Target="embeddings/oleObject103.bin" /><Relationship Id="rId205" Type="http://schemas.openxmlformats.org/officeDocument/2006/relationships/image" Target="media/image98.wmf" /><Relationship Id="rId206" Type="http://schemas.openxmlformats.org/officeDocument/2006/relationships/oleObject" Target="embeddings/oleObject104.bin" /><Relationship Id="rId207" Type="http://schemas.openxmlformats.org/officeDocument/2006/relationships/oleObject" Target="embeddings/oleObject105.bin" /><Relationship Id="rId208" Type="http://schemas.openxmlformats.org/officeDocument/2006/relationships/oleObject" Target="embeddings/oleObject106.bin" /><Relationship Id="rId209" Type="http://schemas.openxmlformats.org/officeDocument/2006/relationships/image" Target="media/image99.wmf" /><Relationship Id="rId21" Type="http://schemas.openxmlformats.org/officeDocument/2006/relationships/image" Target="media/image10.wmf" /><Relationship Id="rId210" Type="http://schemas.openxmlformats.org/officeDocument/2006/relationships/oleObject" Target="embeddings/oleObject107.bin" /><Relationship Id="rId211" Type="http://schemas.openxmlformats.org/officeDocument/2006/relationships/oleObject" Target="embeddings/oleObject108.bin" /><Relationship Id="rId212" Type="http://schemas.openxmlformats.org/officeDocument/2006/relationships/oleObject" Target="embeddings/oleObject109.bin" /><Relationship Id="rId213" Type="http://schemas.openxmlformats.org/officeDocument/2006/relationships/oleObject" Target="embeddings/oleObject110.bin" /><Relationship Id="rId214" Type="http://schemas.openxmlformats.org/officeDocument/2006/relationships/oleObject" Target="embeddings/oleObject111.bin" /><Relationship Id="rId215" Type="http://schemas.openxmlformats.org/officeDocument/2006/relationships/image" Target="media/image100.wmf" /><Relationship Id="rId216" Type="http://schemas.openxmlformats.org/officeDocument/2006/relationships/oleObject" Target="embeddings/oleObject112.bin" /><Relationship Id="rId217" Type="http://schemas.openxmlformats.org/officeDocument/2006/relationships/oleObject" Target="embeddings/oleObject113.bin" /><Relationship Id="rId218" Type="http://schemas.openxmlformats.org/officeDocument/2006/relationships/oleObject" Target="embeddings/oleObject114.bin" /><Relationship Id="rId219" Type="http://schemas.openxmlformats.org/officeDocument/2006/relationships/oleObject" Target="embeddings/oleObject115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1.wmf" /><Relationship Id="rId221" Type="http://schemas.openxmlformats.org/officeDocument/2006/relationships/oleObject" Target="embeddings/oleObject116.bin" /><Relationship Id="rId222" Type="http://schemas.openxmlformats.org/officeDocument/2006/relationships/image" Target="media/image102.wmf" /><Relationship Id="rId223" Type="http://schemas.openxmlformats.org/officeDocument/2006/relationships/oleObject" Target="embeddings/oleObject117.bin" /><Relationship Id="rId224" Type="http://schemas.openxmlformats.org/officeDocument/2006/relationships/oleObject" Target="embeddings/oleObject118.bin" /><Relationship Id="rId225" Type="http://schemas.openxmlformats.org/officeDocument/2006/relationships/image" Target="media/image103.wmf" /><Relationship Id="rId226" Type="http://schemas.openxmlformats.org/officeDocument/2006/relationships/oleObject" Target="embeddings/oleObject119.bin" /><Relationship Id="rId227" Type="http://schemas.openxmlformats.org/officeDocument/2006/relationships/image" Target="media/image104.wmf" /><Relationship Id="rId228" Type="http://schemas.openxmlformats.org/officeDocument/2006/relationships/oleObject" Target="embeddings/oleObject120.bin" /><Relationship Id="rId229" Type="http://schemas.openxmlformats.org/officeDocument/2006/relationships/oleObject" Target="embeddings/oleObject121.bin" /><Relationship Id="rId23" Type="http://schemas.openxmlformats.org/officeDocument/2006/relationships/image" Target="media/image11.wmf" /><Relationship Id="rId230" Type="http://schemas.openxmlformats.org/officeDocument/2006/relationships/oleObject" Target="embeddings/oleObject122.bin" /><Relationship Id="rId231" Type="http://schemas.openxmlformats.org/officeDocument/2006/relationships/image" Target="media/image105.wmf" /><Relationship Id="rId232" Type="http://schemas.openxmlformats.org/officeDocument/2006/relationships/oleObject" Target="embeddings/oleObject123.bin" /><Relationship Id="rId233" Type="http://schemas.openxmlformats.org/officeDocument/2006/relationships/oleObject" Target="embeddings/oleObject124.bin" /><Relationship Id="rId234" Type="http://schemas.openxmlformats.org/officeDocument/2006/relationships/image" Target="media/image106.wmf" /><Relationship Id="rId235" Type="http://schemas.openxmlformats.org/officeDocument/2006/relationships/oleObject" Target="embeddings/oleObject125.bin" /><Relationship Id="rId236" Type="http://schemas.openxmlformats.org/officeDocument/2006/relationships/image" Target="media/image107.wmf" /><Relationship Id="rId237" Type="http://schemas.openxmlformats.org/officeDocument/2006/relationships/oleObject" Target="embeddings/oleObject126.bin" /><Relationship Id="rId238" Type="http://schemas.openxmlformats.org/officeDocument/2006/relationships/image" Target="media/image108.wmf" /><Relationship Id="rId239" Type="http://schemas.openxmlformats.org/officeDocument/2006/relationships/oleObject" Target="embeddings/oleObject127.bin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28.bin" /><Relationship Id="rId241" Type="http://schemas.openxmlformats.org/officeDocument/2006/relationships/image" Target="media/image109.wmf" /><Relationship Id="rId242" Type="http://schemas.openxmlformats.org/officeDocument/2006/relationships/oleObject" Target="embeddings/oleObject129.bin" /><Relationship Id="rId243" Type="http://schemas.openxmlformats.org/officeDocument/2006/relationships/image" Target="media/image110.wmf" /><Relationship Id="rId244" Type="http://schemas.openxmlformats.org/officeDocument/2006/relationships/oleObject" Target="embeddings/oleObject130.bin" /><Relationship Id="rId245" Type="http://schemas.openxmlformats.org/officeDocument/2006/relationships/image" Target="media/image111.wmf" /><Relationship Id="rId246" Type="http://schemas.openxmlformats.org/officeDocument/2006/relationships/oleObject" Target="embeddings/oleObject131.bin" /><Relationship Id="rId247" Type="http://schemas.openxmlformats.org/officeDocument/2006/relationships/oleObject" Target="embeddings/oleObject132.bin" /><Relationship Id="rId248" Type="http://schemas.openxmlformats.org/officeDocument/2006/relationships/image" Target="media/image112.wmf" /><Relationship Id="rId249" Type="http://schemas.openxmlformats.org/officeDocument/2006/relationships/oleObject" Target="embeddings/oleObject133.bin" /><Relationship Id="rId25" Type="http://schemas.openxmlformats.org/officeDocument/2006/relationships/image" Target="media/image12.wmf" /><Relationship Id="rId250" Type="http://schemas.openxmlformats.org/officeDocument/2006/relationships/oleObject" Target="embeddings/oleObject134.bin" /><Relationship Id="rId251" Type="http://schemas.openxmlformats.org/officeDocument/2006/relationships/image" Target="media/image113.wmf" /><Relationship Id="rId252" Type="http://schemas.openxmlformats.org/officeDocument/2006/relationships/oleObject" Target="embeddings/oleObject135.bin" /><Relationship Id="rId253" Type="http://schemas.openxmlformats.org/officeDocument/2006/relationships/image" Target="media/image114.wmf" /><Relationship Id="rId254" Type="http://schemas.openxmlformats.org/officeDocument/2006/relationships/oleObject" Target="embeddings/oleObject136.bin" /><Relationship Id="rId255" Type="http://schemas.openxmlformats.org/officeDocument/2006/relationships/oleObject" Target="embeddings/oleObject137.bin" /><Relationship Id="rId256" Type="http://schemas.openxmlformats.org/officeDocument/2006/relationships/image" Target="media/image115.wmf" /><Relationship Id="rId257" Type="http://schemas.openxmlformats.org/officeDocument/2006/relationships/oleObject" Target="embeddings/oleObject138.bin" /><Relationship Id="rId258" Type="http://schemas.openxmlformats.org/officeDocument/2006/relationships/image" Target="media/image116.wmf" /><Relationship Id="rId259" Type="http://schemas.openxmlformats.org/officeDocument/2006/relationships/oleObject" Target="embeddings/oleObject139.bin" /><Relationship Id="rId26" Type="http://schemas.openxmlformats.org/officeDocument/2006/relationships/oleObject" Target="embeddings/oleObject11.bin" /><Relationship Id="rId260" Type="http://schemas.openxmlformats.org/officeDocument/2006/relationships/image" Target="media/image117.wmf" /><Relationship Id="rId261" Type="http://schemas.openxmlformats.org/officeDocument/2006/relationships/oleObject" Target="embeddings/oleObject140.bin" /><Relationship Id="rId262" Type="http://schemas.openxmlformats.org/officeDocument/2006/relationships/image" Target="media/image118.wmf" /><Relationship Id="rId263" Type="http://schemas.openxmlformats.org/officeDocument/2006/relationships/oleObject" Target="embeddings/oleObject141.bin" /><Relationship Id="rId264" Type="http://schemas.openxmlformats.org/officeDocument/2006/relationships/image" Target="media/image119.wmf" /><Relationship Id="rId265" Type="http://schemas.openxmlformats.org/officeDocument/2006/relationships/oleObject" Target="embeddings/oleObject142.bin" /><Relationship Id="rId266" Type="http://schemas.openxmlformats.org/officeDocument/2006/relationships/image" Target="media/image120.wmf" /><Relationship Id="rId267" Type="http://schemas.openxmlformats.org/officeDocument/2006/relationships/oleObject" Target="embeddings/oleObject143.bin" /><Relationship Id="rId268" Type="http://schemas.openxmlformats.org/officeDocument/2006/relationships/image" Target="media/image121.wmf" /><Relationship Id="rId269" Type="http://schemas.openxmlformats.org/officeDocument/2006/relationships/oleObject" Target="embeddings/oleObject144.bin" /><Relationship Id="rId27" Type="http://schemas.openxmlformats.org/officeDocument/2006/relationships/image" Target="media/image13.wmf" /><Relationship Id="rId270" Type="http://schemas.openxmlformats.org/officeDocument/2006/relationships/oleObject" Target="embeddings/oleObject145.bin" /><Relationship Id="rId271" Type="http://schemas.openxmlformats.org/officeDocument/2006/relationships/image" Target="media/image122.wmf" /><Relationship Id="rId272" Type="http://schemas.openxmlformats.org/officeDocument/2006/relationships/oleObject" Target="embeddings/oleObject146.bin" /><Relationship Id="rId273" Type="http://schemas.openxmlformats.org/officeDocument/2006/relationships/image" Target="media/image123.wmf" /><Relationship Id="rId274" Type="http://schemas.openxmlformats.org/officeDocument/2006/relationships/oleObject" Target="embeddings/oleObject147.bin" /><Relationship Id="rId275" Type="http://schemas.openxmlformats.org/officeDocument/2006/relationships/image" Target="media/image124.wmf" /><Relationship Id="rId276" Type="http://schemas.openxmlformats.org/officeDocument/2006/relationships/oleObject" Target="embeddings/oleObject148.bin" /><Relationship Id="rId277" Type="http://schemas.openxmlformats.org/officeDocument/2006/relationships/image" Target="media/image125.wmf" /><Relationship Id="rId278" Type="http://schemas.openxmlformats.org/officeDocument/2006/relationships/oleObject" Target="embeddings/oleObject149.bin" /><Relationship Id="rId279" Type="http://schemas.openxmlformats.org/officeDocument/2006/relationships/image" Target="media/image126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50.bin" /><Relationship Id="rId281" Type="http://schemas.openxmlformats.org/officeDocument/2006/relationships/oleObject" Target="embeddings/oleObject151.bin" /><Relationship Id="rId282" Type="http://schemas.openxmlformats.org/officeDocument/2006/relationships/oleObject" Target="embeddings/oleObject152.bin" /><Relationship Id="rId283" Type="http://schemas.openxmlformats.org/officeDocument/2006/relationships/image" Target="media/image127.wmf" /><Relationship Id="rId284" Type="http://schemas.openxmlformats.org/officeDocument/2006/relationships/oleObject" Target="embeddings/oleObject153.bin" /><Relationship Id="rId285" Type="http://schemas.openxmlformats.org/officeDocument/2006/relationships/oleObject" Target="embeddings/oleObject154.bin" /><Relationship Id="rId286" Type="http://schemas.openxmlformats.org/officeDocument/2006/relationships/image" Target="media/image128.png" /><Relationship Id="rId287" Type="http://schemas.openxmlformats.org/officeDocument/2006/relationships/image" Target="media/image129.png" /><Relationship Id="rId288" Type="http://schemas.openxmlformats.org/officeDocument/2006/relationships/image" Target="media/image130.wmf" /><Relationship Id="rId289" Type="http://schemas.openxmlformats.org/officeDocument/2006/relationships/oleObject" Target="embeddings/oleObject155.bin" /><Relationship Id="rId29" Type="http://schemas.openxmlformats.org/officeDocument/2006/relationships/image" Target="media/image14.wmf" /><Relationship Id="rId290" Type="http://schemas.openxmlformats.org/officeDocument/2006/relationships/image" Target="media/image131.png" /><Relationship Id="rId291" Type="http://schemas.openxmlformats.org/officeDocument/2006/relationships/image" Target="media/image132.png" /><Relationship Id="rId292" Type="http://schemas.openxmlformats.org/officeDocument/2006/relationships/image" Target="media/image133.wmf" /><Relationship Id="rId293" Type="http://schemas.openxmlformats.org/officeDocument/2006/relationships/oleObject" Target="embeddings/oleObject156.bin" /><Relationship Id="rId294" Type="http://schemas.openxmlformats.org/officeDocument/2006/relationships/image" Target="media/image134.wmf" /><Relationship Id="rId295" Type="http://schemas.openxmlformats.org/officeDocument/2006/relationships/oleObject" Target="embeddings/oleObject157.bin" /><Relationship Id="rId296" Type="http://schemas.openxmlformats.org/officeDocument/2006/relationships/oleObject" Target="embeddings/oleObject158.bin" /><Relationship Id="rId297" Type="http://schemas.openxmlformats.org/officeDocument/2006/relationships/oleObject" Target="embeddings/oleObject159.bin" /><Relationship Id="rId298" Type="http://schemas.openxmlformats.org/officeDocument/2006/relationships/oleObject" Target="embeddings/oleObject160.bin" /><Relationship Id="rId299" Type="http://schemas.openxmlformats.org/officeDocument/2006/relationships/image" Target="media/image135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61.bin" /><Relationship Id="rId301" Type="http://schemas.openxmlformats.org/officeDocument/2006/relationships/image" Target="media/image136.wmf" /><Relationship Id="rId302" Type="http://schemas.openxmlformats.org/officeDocument/2006/relationships/oleObject" Target="embeddings/oleObject162.bin" /><Relationship Id="rId303" Type="http://schemas.openxmlformats.org/officeDocument/2006/relationships/image" Target="media/image137.wmf" /><Relationship Id="rId304" Type="http://schemas.openxmlformats.org/officeDocument/2006/relationships/oleObject" Target="embeddings/oleObject163.bin" /><Relationship Id="rId305" Type="http://schemas.openxmlformats.org/officeDocument/2006/relationships/image" Target="media/image138.wmf" /><Relationship Id="rId306" Type="http://schemas.openxmlformats.org/officeDocument/2006/relationships/oleObject" Target="embeddings/oleObject164.bin" /><Relationship Id="rId307" Type="http://schemas.openxmlformats.org/officeDocument/2006/relationships/oleObject" Target="embeddings/oleObject165.bin" /><Relationship Id="rId308" Type="http://schemas.openxmlformats.org/officeDocument/2006/relationships/oleObject" Target="embeddings/oleObject166.bin" /><Relationship Id="rId309" Type="http://schemas.openxmlformats.org/officeDocument/2006/relationships/oleObject" Target="embeddings/oleObject167.bin" /><Relationship Id="rId31" Type="http://schemas.openxmlformats.org/officeDocument/2006/relationships/image" Target="media/image15.wmf" /><Relationship Id="rId310" Type="http://schemas.openxmlformats.org/officeDocument/2006/relationships/oleObject" Target="embeddings/oleObject168.bin" /><Relationship Id="rId311" Type="http://schemas.openxmlformats.org/officeDocument/2006/relationships/oleObject" Target="embeddings/oleObject169.bin" /><Relationship Id="rId312" Type="http://schemas.openxmlformats.org/officeDocument/2006/relationships/oleObject" Target="embeddings/oleObject170.bin" /><Relationship Id="rId313" Type="http://schemas.openxmlformats.org/officeDocument/2006/relationships/image" Target="media/image139.wmf" /><Relationship Id="rId314" Type="http://schemas.openxmlformats.org/officeDocument/2006/relationships/oleObject" Target="embeddings/oleObject171.bin" /><Relationship Id="rId315" Type="http://schemas.openxmlformats.org/officeDocument/2006/relationships/oleObject" Target="embeddings/oleObject172.bin" /><Relationship Id="rId316" Type="http://schemas.openxmlformats.org/officeDocument/2006/relationships/oleObject" Target="embeddings/oleObject173.bin" /><Relationship Id="rId317" Type="http://schemas.openxmlformats.org/officeDocument/2006/relationships/oleObject" Target="embeddings/oleObject174.bin" /><Relationship Id="rId318" Type="http://schemas.openxmlformats.org/officeDocument/2006/relationships/image" Target="media/image140.wmf" /><Relationship Id="rId319" Type="http://schemas.openxmlformats.org/officeDocument/2006/relationships/oleObject" Target="embeddings/oleObject175.bin" /><Relationship Id="rId32" Type="http://schemas.openxmlformats.org/officeDocument/2006/relationships/oleObject" Target="embeddings/oleObject14.bin" /><Relationship Id="rId320" Type="http://schemas.openxmlformats.org/officeDocument/2006/relationships/image" Target="media/image141.wmf" /><Relationship Id="rId321" Type="http://schemas.openxmlformats.org/officeDocument/2006/relationships/oleObject" Target="embeddings/oleObject176.bin" /><Relationship Id="rId322" Type="http://schemas.openxmlformats.org/officeDocument/2006/relationships/oleObject" Target="embeddings/oleObject177.bin" /><Relationship Id="rId323" Type="http://schemas.openxmlformats.org/officeDocument/2006/relationships/oleObject" Target="embeddings/oleObject178.bin" /><Relationship Id="rId324" Type="http://schemas.openxmlformats.org/officeDocument/2006/relationships/image" Target="media/image142.wmf" /><Relationship Id="rId325" Type="http://schemas.openxmlformats.org/officeDocument/2006/relationships/oleObject" Target="embeddings/oleObject179.bin" /><Relationship Id="rId326" Type="http://schemas.openxmlformats.org/officeDocument/2006/relationships/image" Target="media/image143.wmf" /><Relationship Id="rId327" Type="http://schemas.openxmlformats.org/officeDocument/2006/relationships/oleObject" Target="embeddings/oleObject180.bin" /><Relationship Id="rId328" Type="http://schemas.openxmlformats.org/officeDocument/2006/relationships/image" Target="media/image144.wmf" /><Relationship Id="rId329" Type="http://schemas.openxmlformats.org/officeDocument/2006/relationships/oleObject" Target="embeddings/oleObject181.bin" /><Relationship Id="rId33" Type="http://schemas.openxmlformats.org/officeDocument/2006/relationships/image" Target="media/image16.wmf" /><Relationship Id="rId330" Type="http://schemas.openxmlformats.org/officeDocument/2006/relationships/oleObject" Target="embeddings/oleObject182.bin" /><Relationship Id="rId331" Type="http://schemas.openxmlformats.org/officeDocument/2006/relationships/oleObject" Target="embeddings/oleObject183.bin" /><Relationship Id="rId332" Type="http://schemas.openxmlformats.org/officeDocument/2006/relationships/image" Target="media/image145.wmf" /><Relationship Id="rId333" Type="http://schemas.openxmlformats.org/officeDocument/2006/relationships/oleObject" Target="embeddings/oleObject184.bin" /><Relationship Id="rId334" Type="http://schemas.openxmlformats.org/officeDocument/2006/relationships/oleObject" Target="embeddings/oleObject185.bin" /><Relationship Id="rId335" Type="http://schemas.openxmlformats.org/officeDocument/2006/relationships/oleObject" Target="embeddings/oleObject186.bin" /><Relationship Id="rId336" Type="http://schemas.openxmlformats.org/officeDocument/2006/relationships/oleObject" Target="embeddings/oleObject187.bin" /><Relationship Id="rId337" Type="http://schemas.openxmlformats.org/officeDocument/2006/relationships/image" Target="media/image146.wmf" /><Relationship Id="rId338" Type="http://schemas.openxmlformats.org/officeDocument/2006/relationships/oleObject" Target="embeddings/oleObject188.bin" /><Relationship Id="rId339" Type="http://schemas.openxmlformats.org/officeDocument/2006/relationships/oleObject" Target="embeddings/oleObject189.bin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90.bin" /><Relationship Id="rId341" Type="http://schemas.openxmlformats.org/officeDocument/2006/relationships/image" Target="media/image147.wmf" /><Relationship Id="rId342" Type="http://schemas.openxmlformats.org/officeDocument/2006/relationships/oleObject" Target="embeddings/oleObject191.bin" /><Relationship Id="rId343" Type="http://schemas.openxmlformats.org/officeDocument/2006/relationships/oleObject" Target="embeddings/oleObject192.bin" /><Relationship Id="rId344" Type="http://schemas.openxmlformats.org/officeDocument/2006/relationships/oleObject" Target="embeddings/oleObject193.bin" /><Relationship Id="rId345" Type="http://schemas.openxmlformats.org/officeDocument/2006/relationships/image" Target="media/image148.wmf" /><Relationship Id="rId346" Type="http://schemas.openxmlformats.org/officeDocument/2006/relationships/oleObject" Target="embeddings/oleObject194.bin" /><Relationship Id="rId347" Type="http://schemas.openxmlformats.org/officeDocument/2006/relationships/image" Target="media/image149.wmf" /><Relationship Id="rId348" Type="http://schemas.openxmlformats.org/officeDocument/2006/relationships/oleObject" Target="embeddings/oleObject195.bin" /><Relationship Id="rId349" Type="http://schemas.openxmlformats.org/officeDocument/2006/relationships/image" Target="media/image150.wmf" /><Relationship Id="rId35" Type="http://schemas.openxmlformats.org/officeDocument/2006/relationships/image" Target="media/image17.wmf" /><Relationship Id="rId350" Type="http://schemas.openxmlformats.org/officeDocument/2006/relationships/oleObject" Target="embeddings/oleObject196.bin" /><Relationship Id="rId351" Type="http://schemas.openxmlformats.org/officeDocument/2006/relationships/image" Target="media/image151.wmf" /><Relationship Id="rId352" Type="http://schemas.openxmlformats.org/officeDocument/2006/relationships/oleObject" Target="embeddings/oleObject197.bin" /><Relationship Id="rId353" Type="http://schemas.openxmlformats.org/officeDocument/2006/relationships/image" Target="media/image152.wmf" /><Relationship Id="rId354" Type="http://schemas.openxmlformats.org/officeDocument/2006/relationships/oleObject" Target="embeddings/oleObject198.bin" /><Relationship Id="rId355" Type="http://schemas.openxmlformats.org/officeDocument/2006/relationships/oleObject" Target="embeddings/oleObject199.bin" /><Relationship Id="rId356" Type="http://schemas.openxmlformats.org/officeDocument/2006/relationships/oleObject" Target="embeddings/oleObject200.bin" /><Relationship Id="rId357" Type="http://schemas.openxmlformats.org/officeDocument/2006/relationships/image" Target="media/image153.wmf" /><Relationship Id="rId358" Type="http://schemas.openxmlformats.org/officeDocument/2006/relationships/oleObject" Target="embeddings/oleObject201.bin" /><Relationship Id="rId359" Type="http://schemas.openxmlformats.org/officeDocument/2006/relationships/image" Target="media/image154.wmf" /><Relationship Id="rId36" Type="http://schemas.openxmlformats.org/officeDocument/2006/relationships/oleObject" Target="embeddings/oleObject16.bin" /><Relationship Id="rId360" Type="http://schemas.openxmlformats.org/officeDocument/2006/relationships/oleObject" Target="embeddings/oleObject202.bin" /><Relationship Id="rId361" Type="http://schemas.openxmlformats.org/officeDocument/2006/relationships/image" Target="media/image155.wmf" /><Relationship Id="rId362" Type="http://schemas.openxmlformats.org/officeDocument/2006/relationships/oleObject" Target="embeddings/oleObject203.bin" /><Relationship Id="rId363" Type="http://schemas.openxmlformats.org/officeDocument/2006/relationships/image" Target="media/image156.wmf" /><Relationship Id="rId364" Type="http://schemas.openxmlformats.org/officeDocument/2006/relationships/oleObject" Target="embeddings/oleObject204.bin" /><Relationship Id="rId365" Type="http://schemas.openxmlformats.org/officeDocument/2006/relationships/image" Target="media/image157.wmf" /><Relationship Id="rId366" Type="http://schemas.openxmlformats.org/officeDocument/2006/relationships/oleObject" Target="embeddings/oleObject205.bin" /><Relationship Id="rId367" Type="http://schemas.openxmlformats.org/officeDocument/2006/relationships/image" Target="media/image158.wmf" /><Relationship Id="rId368" Type="http://schemas.openxmlformats.org/officeDocument/2006/relationships/oleObject" Target="embeddings/oleObject206.bin" /><Relationship Id="rId369" Type="http://schemas.openxmlformats.org/officeDocument/2006/relationships/image" Target="media/image159.wmf" /><Relationship Id="rId37" Type="http://schemas.openxmlformats.org/officeDocument/2006/relationships/image" Target="media/image18.wmf" /><Relationship Id="rId370" Type="http://schemas.openxmlformats.org/officeDocument/2006/relationships/oleObject" Target="embeddings/oleObject207.bin" /><Relationship Id="rId371" Type="http://schemas.openxmlformats.org/officeDocument/2006/relationships/image" Target="media/image160.wmf" /><Relationship Id="rId372" Type="http://schemas.openxmlformats.org/officeDocument/2006/relationships/oleObject" Target="embeddings/oleObject208.bin" /><Relationship Id="rId373" Type="http://schemas.openxmlformats.org/officeDocument/2006/relationships/image" Target="media/image161.wmf" /><Relationship Id="rId374" Type="http://schemas.openxmlformats.org/officeDocument/2006/relationships/oleObject" Target="embeddings/oleObject209.bin" /><Relationship Id="rId375" Type="http://schemas.openxmlformats.org/officeDocument/2006/relationships/oleObject" Target="embeddings/oleObject210.bin" /><Relationship Id="rId376" Type="http://schemas.openxmlformats.org/officeDocument/2006/relationships/oleObject" Target="embeddings/oleObject211.bin" /><Relationship Id="rId377" Type="http://schemas.openxmlformats.org/officeDocument/2006/relationships/oleObject" Target="embeddings/oleObject212.bin" /><Relationship Id="rId378" Type="http://schemas.openxmlformats.org/officeDocument/2006/relationships/oleObject" Target="embeddings/oleObject213.bin" /><Relationship Id="rId379" Type="http://schemas.openxmlformats.org/officeDocument/2006/relationships/image" Target="media/image162.wmf" /><Relationship Id="rId38" Type="http://schemas.openxmlformats.org/officeDocument/2006/relationships/oleObject" Target="embeddings/oleObject17.bin" /><Relationship Id="rId380" Type="http://schemas.openxmlformats.org/officeDocument/2006/relationships/oleObject" Target="embeddings/oleObject214.bin" /><Relationship Id="rId381" Type="http://schemas.openxmlformats.org/officeDocument/2006/relationships/image" Target="media/image163.wmf" /><Relationship Id="rId382" Type="http://schemas.openxmlformats.org/officeDocument/2006/relationships/oleObject" Target="embeddings/oleObject215.bin" /><Relationship Id="rId383" Type="http://schemas.openxmlformats.org/officeDocument/2006/relationships/image" Target="media/image164.wmf" /><Relationship Id="rId384" Type="http://schemas.openxmlformats.org/officeDocument/2006/relationships/oleObject" Target="embeddings/oleObject216.bin" /><Relationship Id="rId385" Type="http://schemas.openxmlformats.org/officeDocument/2006/relationships/oleObject" Target="embeddings/oleObject217.bin" /><Relationship Id="rId386" Type="http://schemas.openxmlformats.org/officeDocument/2006/relationships/image" Target="media/image165.wmf" /><Relationship Id="rId387" Type="http://schemas.openxmlformats.org/officeDocument/2006/relationships/oleObject" Target="embeddings/oleObject218.bin" /><Relationship Id="rId388" Type="http://schemas.openxmlformats.org/officeDocument/2006/relationships/image" Target="media/image166.wmf" /><Relationship Id="rId389" Type="http://schemas.openxmlformats.org/officeDocument/2006/relationships/oleObject" Target="embeddings/oleObject219.bin" /><Relationship Id="rId39" Type="http://schemas.openxmlformats.org/officeDocument/2006/relationships/image" Target="media/image19.wmf" /><Relationship Id="rId390" Type="http://schemas.openxmlformats.org/officeDocument/2006/relationships/image" Target="media/image167.wmf" /><Relationship Id="rId391" Type="http://schemas.openxmlformats.org/officeDocument/2006/relationships/oleObject" Target="embeddings/oleObject220.bin" /><Relationship Id="rId392" Type="http://schemas.openxmlformats.org/officeDocument/2006/relationships/image" Target="media/image168.wmf" /><Relationship Id="rId393" Type="http://schemas.openxmlformats.org/officeDocument/2006/relationships/oleObject" Target="embeddings/oleObject221.bin" /><Relationship Id="rId394" Type="http://schemas.openxmlformats.org/officeDocument/2006/relationships/image" Target="media/image169.wmf" /><Relationship Id="rId395" Type="http://schemas.openxmlformats.org/officeDocument/2006/relationships/oleObject" Target="embeddings/oleObject222.bin" /><Relationship Id="rId396" Type="http://schemas.openxmlformats.org/officeDocument/2006/relationships/image" Target="media/image170.wmf" /><Relationship Id="rId397" Type="http://schemas.openxmlformats.org/officeDocument/2006/relationships/oleObject" Target="embeddings/oleObject223.bin" /><Relationship Id="rId398" Type="http://schemas.openxmlformats.org/officeDocument/2006/relationships/header" Target="header1.xml" /><Relationship Id="rId399" Type="http://schemas.openxmlformats.org/officeDocument/2006/relationships/image" Target="media/image171.jpeg" /><Relationship Id="rId4" Type="http://schemas.openxmlformats.org/officeDocument/2006/relationships/image" Target="media/image1.png" /><Relationship Id="rId40" Type="http://schemas.openxmlformats.org/officeDocument/2006/relationships/oleObject" Target="embeddings/oleObject18.bin" /><Relationship Id="rId400" Type="http://schemas.openxmlformats.org/officeDocument/2006/relationships/theme" Target="theme/theme1.xml" /><Relationship Id="rId401" Type="http://schemas.openxmlformats.org/officeDocument/2006/relationships/styles" Target="styles.xml" /><Relationship Id="rId41" Type="http://schemas.openxmlformats.org/officeDocument/2006/relationships/image" Target="media/image20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4.wmf" /><Relationship Id="rId5" Type="http://schemas.openxmlformats.org/officeDocument/2006/relationships/image" Target="media/image2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5.bin" /><Relationship Id="rId55" Type="http://schemas.openxmlformats.org/officeDocument/2006/relationships/oleObject" Target="embeddings/oleObject26.bin" /><Relationship Id="rId56" Type="http://schemas.openxmlformats.org/officeDocument/2006/relationships/oleObject" Target="embeddings/oleObject27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9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3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4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5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6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7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8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9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40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1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2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3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4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5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8.wmf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11</Pages>
  <Words>3990</Words>
  <Characters>4352</Characters>
  <Application>Microsoft Office Word</Application>
  <DocSecurity>0</DocSecurity>
  <Lines>0</Lines>
  <Paragraphs>0</Paragraphs>
  <ScaleCrop>false</ScaleCrop>
  <Company>002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一生有你</dc:creator>
  <cp:lastModifiedBy>Administrator</cp:lastModifiedBy>
  <cp:revision>8</cp:revision>
  <dcterms:created xsi:type="dcterms:W3CDTF">2021-09-27T09:15:00Z</dcterms:created>
  <dcterms:modified xsi:type="dcterms:W3CDTF">2023-04-06T08:18:19Z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